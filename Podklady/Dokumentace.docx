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543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6"/>
        <w:gridCol w:w="7254"/>
      </w:tblGrid>
      <w:tr w:rsidR="00A1321D" w:rsidRPr="0005664C" w14:paraId="5D3CE743" w14:textId="77777777" w:rsidTr="006974E4"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</w:tcPr>
          <w:p w14:paraId="74C15656" w14:textId="77777777" w:rsidR="00A1321D" w:rsidRPr="0005664C" w:rsidRDefault="00E82D10" w:rsidP="0005664C">
            <w:pPr>
              <w:spacing w:before="240"/>
              <w:rPr>
                <w:rFonts w:ascii="Vafle VUT" w:hAnsi="Vafle VUT"/>
              </w:rPr>
            </w:pPr>
            <w:r>
              <w:rPr>
                <w:rFonts w:ascii="Vafle VUT" w:hAnsi="Vafle VUT"/>
                <w:noProof/>
              </w:rPr>
              <w:drawing>
                <wp:inline distT="0" distB="0" distL="0" distR="0" wp14:anchorId="64AEE040" wp14:editId="23DDF5CE">
                  <wp:extent cx="1406525" cy="1406525"/>
                  <wp:effectExtent l="19050" t="0" r="3175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525" cy="140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4" w:type="dxa"/>
            <w:tcBorders>
              <w:top w:val="nil"/>
              <w:left w:val="nil"/>
              <w:bottom w:val="nil"/>
              <w:right w:val="nil"/>
            </w:tcBorders>
          </w:tcPr>
          <w:p w14:paraId="381A1FA6" w14:textId="77777777" w:rsidR="00A1321D" w:rsidRPr="0005664C" w:rsidRDefault="00A1321D" w:rsidP="009D5740">
            <w:pPr>
              <w:spacing w:line="240" w:lineRule="auto"/>
              <w:rPr>
                <w:rFonts w:ascii="Vafle VUT" w:hAnsi="Vafle VUT"/>
                <w:sz w:val="20"/>
                <w:szCs w:val="20"/>
              </w:rPr>
            </w:pPr>
          </w:p>
        </w:tc>
      </w:tr>
      <w:tr w:rsidR="00ED7168" w:rsidRPr="0005664C" w14:paraId="60E5D7D9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0EBE1" w14:textId="77777777" w:rsidR="00ED7168" w:rsidRPr="0005664C" w:rsidRDefault="000222DE" w:rsidP="000222DE">
            <w:pPr>
              <w:tabs>
                <w:tab w:val="left" w:pos="3503"/>
              </w:tabs>
              <w:spacing w:before="240" w:after="240" w:line="240" w:lineRule="auto"/>
              <w:rPr>
                <w:rFonts w:ascii="Vafle VUT" w:hAnsi="Vafle VUT" w:cs="Arial"/>
                <w:sz w:val="40"/>
                <w:szCs w:val="36"/>
              </w:rPr>
            </w:pPr>
            <w:r w:rsidRPr="0005664C">
              <w:rPr>
                <w:rFonts w:ascii="Vafle VUT" w:hAnsi="Vafle VUT" w:cs="Arial"/>
                <w:sz w:val="40"/>
                <w:szCs w:val="36"/>
              </w:rPr>
              <w:tab/>
            </w:r>
          </w:p>
        </w:tc>
      </w:tr>
      <w:tr w:rsidR="001F0BB4" w:rsidRPr="0005664C" w14:paraId="583B2BA7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69A1D" w14:textId="77777777" w:rsidR="001F0BB4" w:rsidRPr="0005664C" w:rsidRDefault="001F0BB4" w:rsidP="00ED7168">
            <w:pPr>
              <w:spacing w:line="240" w:lineRule="auto"/>
              <w:rPr>
                <w:rFonts w:ascii="Vafle VUT" w:hAnsi="Vafle VUT" w:cs="Arial"/>
                <w:sz w:val="50"/>
                <w:szCs w:val="50"/>
              </w:rPr>
            </w:pPr>
            <w:r w:rsidRPr="0005664C">
              <w:rPr>
                <w:rFonts w:ascii="Vafle VUT" w:hAnsi="Vafle VUT" w:cs="Arial"/>
                <w:sz w:val="50"/>
                <w:szCs w:val="50"/>
              </w:rPr>
              <w:t>VYSOKÉ UČENÍ TECHNICKÉ V BRNĚ</w:t>
            </w:r>
          </w:p>
          <w:p w14:paraId="68A33528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BRNO UNIVERSITY OF TECHNOLOGY</w:t>
            </w:r>
          </w:p>
        </w:tc>
      </w:tr>
      <w:tr w:rsidR="001F0BB4" w:rsidRPr="0005664C" w14:paraId="21F488CA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683A0" w14:textId="77777777" w:rsidR="001F0BB4" w:rsidRPr="007854F1" w:rsidRDefault="007854F1" w:rsidP="007854F1">
            <w:pPr>
              <w:tabs>
                <w:tab w:val="left" w:pos="1620"/>
              </w:tabs>
              <w:spacing w:before="60" w:line="240" w:lineRule="auto"/>
              <w:rPr>
                <w:rFonts w:ascii="Vafle VUT" w:hAnsi="Vafle VUT"/>
                <w:color w:val="FF0000"/>
              </w:rPr>
            </w:pPr>
            <w:r w:rsidRPr="007854F1">
              <w:rPr>
                <w:rFonts w:ascii="Vafle VUT" w:hAnsi="Vafle VUT"/>
                <w:color w:val="FF0000"/>
              </w:rPr>
              <w:tab/>
            </w:r>
          </w:p>
        </w:tc>
      </w:tr>
      <w:tr w:rsidR="001F0BB4" w:rsidRPr="0005664C" w14:paraId="03A4286B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06402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FAKULTA ELEKTROTECHNIKY</w:t>
            </w:r>
          </w:p>
          <w:p w14:paraId="0479642A" w14:textId="77777777" w:rsidR="001F0BB4" w:rsidRPr="0005664C" w:rsidRDefault="001F0BB4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A KOMUNIKAČNÍCH TECHNOLOGIÍ</w:t>
            </w:r>
          </w:p>
          <w:p w14:paraId="40046504" w14:textId="77777777" w:rsidR="001F0BB4" w:rsidRPr="0005664C" w:rsidRDefault="001F0BB4" w:rsidP="009D5740">
            <w:pPr>
              <w:spacing w:line="240" w:lineRule="auto"/>
              <w:rPr>
                <w:rFonts w:ascii="Vafle VUT" w:hAnsi="Vafle VUT"/>
                <w:sz w:val="22"/>
                <w:szCs w:val="22"/>
              </w:rPr>
            </w:pPr>
            <w:r w:rsidRPr="0005664C">
              <w:rPr>
                <w:rFonts w:ascii="Vafle VUT" w:hAnsi="Vafle VUT" w:cs="Arial"/>
                <w:color w:val="808080"/>
                <w:sz w:val="22"/>
                <w:szCs w:val="22"/>
              </w:rPr>
              <w:t>FACULTY OF ELECTRICAL ENGINEERING AND COMMUNICATION</w:t>
            </w:r>
          </w:p>
        </w:tc>
      </w:tr>
      <w:tr w:rsidR="001F0BB4" w:rsidRPr="0005664C" w14:paraId="1C962AC0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F3BCE" w14:textId="77777777" w:rsidR="001F0BB4" w:rsidRPr="007854F1" w:rsidRDefault="007854F1" w:rsidP="007854F1">
            <w:pPr>
              <w:tabs>
                <w:tab w:val="left" w:pos="1814"/>
              </w:tabs>
              <w:spacing w:before="60" w:line="240" w:lineRule="auto"/>
              <w:ind w:firstLine="708"/>
              <w:rPr>
                <w:rFonts w:ascii="Vafle VUT" w:hAnsi="Vafle VUT"/>
              </w:rPr>
            </w:pPr>
            <w:r w:rsidRPr="007854F1">
              <w:rPr>
                <w:rFonts w:ascii="Vafle VUT" w:hAnsi="Vafle VUT"/>
              </w:rPr>
              <w:tab/>
            </w:r>
          </w:p>
        </w:tc>
      </w:tr>
      <w:tr w:rsidR="001F0BB4" w:rsidRPr="0005664C" w14:paraId="0AEB024C" w14:textId="77777777" w:rsidTr="0005664C">
        <w:tc>
          <w:tcPr>
            <w:tcW w:w="97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C438" w14:textId="77777777" w:rsidR="001F0BB4" w:rsidRPr="00E409E8" w:rsidRDefault="00ED7168" w:rsidP="009D5740">
            <w:pPr>
              <w:spacing w:before="60" w:line="240" w:lineRule="auto"/>
              <w:rPr>
                <w:rFonts w:ascii="Vafle VUT" w:hAnsi="Vafle VUT"/>
                <w:sz w:val="36"/>
                <w:szCs w:val="36"/>
              </w:rPr>
            </w:pPr>
            <w:r w:rsidRPr="0005664C">
              <w:rPr>
                <w:rFonts w:ascii="Vafle VUT" w:hAnsi="Vafle VUT"/>
                <w:sz w:val="36"/>
                <w:szCs w:val="36"/>
              </w:rPr>
              <w:t>ÚSTA</w:t>
            </w:r>
            <w:r w:rsidRPr="00E409E8">
              <w:rPr>
                <w:rFonts w:ascii="Vafle VUT" w:hAnsi="Vafle VUT"/>
                <w:sz w:val="36"/>
                <w:szCs w:val="36"/>
              </w:rPr>
              <w:t>V AUTOMATIZACE A MĚŘICÍ TECHNIKY</w:t>
            </w:r>
          </w:p>
          <w:p w14:paraId="475E6239" w14:textId="77777777" w:rsidR="00ED7168" w:rsidRPr="0005664C" w:rsidRDefault="00ED7168" w:rsidP="009D5740">
            <w:pPr>
              <w:spacing w:line="240" w:lineRule="auto"/>
              <w:rPr>
                <w:rFonts w:ascii="Vafle VUT" w:hAnsi="Vafle VUT"/>
                <w:color w:val="808080"/>
                <w:sz w:val="22"/>
                <w:szCs w:val="22"/>
              </w:rPr>
            </w:pPr>
            <w:r w:rsidRPr="00E409E8">
              <w:rPr>
                <w:rFonts w:ascii="Vafle VUT" w:hAnsi="Vafle VUT" w:cs="Arial"/>
                <w:sz w:val="22"/>
                <w:szCs w:val="22"/>
              </w:rPr>
              <w:t>DEPARTMENT OF CONTROL AND INSTRUMENTATION</w:t>
            </w:r>
          </w:p>
        </w:tc>
      </w:tr>
    </w:tbl>
    <w:p w14:paraId="74C3CC10" w14:textId="600AC85E" w:rsidR="00C22B51" w:rsidRPr="006974E4" w:rsidRDefault="00707D20" w:rsidP="000222DE">
      <w:pPr>
        <w:spacing w:before="1200" w:line="240" w:lineRule="auto"/>
        <w:rPr>
          <w:rFonts w:ascii="Vafle VUT" w:hAnsi="Vafle VUT"/>
          <w:caps/>
          <w:color w:val="000000" w:themeColor="text1"/>
          <w:kern w:val="32"/>
          <w:sz w:val="40"/>
          <w:szCs w:val="40"/>
        </w:rPr>
      </w:pPr>
      <w:r>
        <w:rPr>
          <w:rFonts w:ascii="Vafle VUT" w:hAnsi="Vafle VUT"/>
          <w:caps/>
          <w:color w:val="000000" w:themeColor="text1"/>
          <w:kern w:val="32"/>
          <w:sz w:val="40"/>
          <w:szCs w:val="40"/>
        </w:rPr>
        <w:t>Projekt ELEKTRONKOVÝCH HODIN</w:t>
      </w:r>
    </w:p>
    <w:p w14:paraId="16787355" w14:textId="1D7A2F12" w:rsidR="00C22B51" w:rsidRPr="006974E4" w:rsidRDefault="00707D20" w:rsidP="006974E4">
      <w:pPr>
        <w:spacing w:after="960" w:line="240" w:lineRule="auto"/>
        <w:rPr>
          <w:rFonts w:ascii="Vafle VUT" w:hAnsi="Vafle VUT" w:cs="Arial"/>
          <w:caps/>
          <w:color w:val="808080" w:themeColor="background1" w:themeShade="80"/>
          <w:sz w:val="22"/>
          <w:szCs w:val="22"/>
        </w:rPr>
      </w:pPr>
      <w:r>
        <w:rPr>
          <w:rFonts w:ascii="Vafle VUT" w:hAnsi="Vafle VUT" w:cs="Arial"/>
          <w:caps/>
          <w:color w:val="808080" w:themeColor="background1" w:themeShade="80"/>
          <w:sz w:val="22"/>
          <w:szCs w:val="22"/>
        </w:rPr>
        <w:t xml:space="preserve">Projekt </w:t>
      </w:r>
      <w:r w:rsidRPr="00707D20">
        <w:rPr>
          <w:rFonts w:ascii="Vafle VUT" w:hAnsi="Vafle VUT" w:cs="Arial"/>
          <w:caps/>
          <w:color w:val="808080" w:themeColor="background1" w:themeShade="80"/>
          <w:sz w:val="22"/>
          <w:szCs w:val="22"/>
          <w:highlight w:val="yellow"/>
        </w:rPr>
        <w:t>xxx</w:t>
      </w:r>
    </w:p>
    <w:p w14:paraId="25ED3E8D" w14:textId="304A7B70" w:rsidR="00C22B51" w:rsidRPr="0005664C" w:rsidRDefault="00E409E8" w:rsidP="005A20B1">
      <w:pPr>
        <w:pStyle w:val="Nadpis7"/>
        <w:widowControl w:val="0"/>
        <w:spacing w:before="0" w:after="0" w:line="240" w:lineRule="auto"/>
        <w:rPr>
          <w:rFonts w:ascii="Vafle VUT" w:hAnsi="Vafle VUT" w:cs="Arial"/>
          <w:caps/>
          <w:sz w:val="28"/>
          <w:szCs w:val="28"/>
        </w:rPr>
      </w:pPr>
      <w:r w:rsidRPr="00E409E8">
        <w:rPr>
          <w:rFonts w:ascii="Vafle VUT" w:hAnsi="Vafle VUT" w:cs="Arial"/>
          <w:caps/>
          <w:sz w:val="28"/>
          <w:szCs w:val="28"/>
        </w:rPr>
        <w:t>Semestrální</w:t>
      </w:r>
      <w:r w:rsidR="00C22B51" w:rsidRPr="0005664C">
        <w:rPr>
          <w:rFonts w:ascii="Vafle VUT" w:hAnsi="Vafle VUT" w:cs="Arial"/>
          <w:caps/>
          <w:sz w:val="28"/>
          <w:szCs w:val="28"/>
        </w:rPr>
        <w:t xml:space="preserve"> PRÁCE</w:t>
      </w:r>
      <w:r w:rsidR="00707D20">
        <w:rPr>
          <w:rFonts w:ascii="Vafle VUT" w:hAnsi="Vafle VUT" w:cs="Arial"/>
          <w:caps/>
          <w:sz w:val="28"/>
          <w:szCs w:val="28"/>
        </w:rPr>
        <w:t xml:space="preserve"> BSPC</w:t>
      </w:r>
    </w:p>
    <w:p w14:paraId="19856351" w14:textId="768FE0A6" w:rsidR="00C22B51" w:rsidRPr="0005664C" w:rsidRDefault="00E409E8" w:rsidP="005A20B1">
      <w:pPr>
        <w:pStyle w:val="Nadpis9"/>
        <w:widowControl w:val="0"/>
        <w:spacing w:before="0" w:after="0" w:line="240" w:lineRule="auto"/>
        <w:rPr>
          <w:rFonts w:ascii="Vafle VUT" w:hAnsi="Vafle VUT"/>
          <w:caps/>
          <w:color w:val="808080"/>
          <w:sz w:val="22"/>
        </w:rPr>
      </w:pPr>
      <w:r w:rsidRPr="00E409E8">
        <w:rPr>
          <w:rFonts w:ascii="Vafle VUT" w:hAnsi="Vafle VUT"/>
          <w:caps/>
          <w:color w:val="808080"/>
          <w:sz w:val="22"/>
        </w:rPr>
        <w:t>Semestral</w:t>
      </w:r>
      <w:r w:rsidR="007D6E1E" w:rsidRPr="0005664C">
        <w:rPr>
          <w:rFonts w:ascii="Vafle VUT" w:hAnsi="Vafle VUT"/>
          <w:caps/>
          <w:color w:val="FF0000"/>
          <w:sz w:val="22"/>
        </w:rPr>
        <w:t xml:space="preserve"> </w:t>
      </w:r>
      <w:r w:rsidR="00C22B51" w:rsidRPr="0005664C">
        <w:rPr>
          <w:rFonts w:ascii="Vafle VUT" w:hAnsi="Vafle VUT"/>
          <w:caps/>
          <w:color w:val="808080"/>
          <w:sz w:val="22"/>
        </w:rPr>
        <w:t>thesis</w:t>
      </w:r>
      <w:r w:rsidR="00707D20">
        <w:rPr>
          <w:rFonts w:ascii="Vafle VUT" w:hAnsi="Vafle VUT"/>
          <w:caps/>
          <w:color w:val="808080"/>
          <w:sz w:val="22"/>
        </w:rPr>
        <w:t xml:space="preserve"> BSPC</w:t>
      </w:r>
    </w:p>
    <w:p w14:paraId="2D3FE7D4" w14:textId="48D4EE62" w:rsidR="00C22B51" w:rsidRPr="0005664C" w:rsidRDefault="00707D20" w:rsidP="007854F1">
      <w:pPr>
        <w:spacing w:before="360" w:line="240" w:lineRule="auto"/>
        <w:rPr>
          <w:rFonts w:ascii="Vafle VUT" w:hAnsi="Vafle VUT" w:cs="Arial"/>
          <w:sz w:val="28"/>
          <w:szCs w:val="28"/>
        </w:rPr>
      </w:pPr>
      <w:r>
        <w:rPr>
          <w:rFonts w:ascii="Vafle VUT" w:hAnsi="Vafle VUT" w:cs="Arial"/>
          <w:sz w:val="28"/>
          <w:szCs w:val="28"/>
        </w:rPr>
        <w:t>AUTOŘI PRÁCE</w:t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 w:rsidR="00E409E8">
        <w:rPr>
          <w:rFonts w:ascii="Vafle VUT" w:hAnsi="Vafle VUT" w:cs="Arial"/>
          <w:sz w:val="28"/>
          <w:szCs w:val="28"/>
        </w:rPr>
        <w:tab/>
      </w:r>
      <w:r w:rsidR="00C22B51" w:rsidRPr="0005664C">
        <w:rPr>
          <w:rFonts w:ascii="Vafle VUT" w:hAnsi="Vafle VUT" w:cs="Arial"/>
          <w:sz w:val="28"/>
          <w:szCs w:val="28"/>
        </w:rPr>
        <w:tab/>
      </w:r>
      <w:r>
        <w:rPr>
          <w:rFonts w:ascii="Vafle VUT" w:hAnsi="Vafle VUT" w:cs="Arial"/>
          <w:sz w:val="28"/>
          <w:szCs w:val="28"/>
        </w:rPr>
        <w:t xml:space="preserve">Martin Šťastný, </w:t>
      </w:r>
      <w:r w:rsidR="006974E4" w:rsidRPr="006974E4">
        <w:rPr>
          <w:rFonts w:ascii="Vafle VUT" w:hAnsi="Vafle VUT" w:cs="Arial"/>
          <w:color w:val="000000" w:themeColor="text1"/>
          <w:sz w:val="28"/>
          <w:szCs w:val="28"/>
        </w:rPr>
        <w:t>Ondřej Vybíral</w:t>
      </w:r>
    </w:p>
    <w:p w14:paraId="07AD7BD9" w14:textId="7035BDC1" w:rsidR="00C22B51" w:rsidRPr="0005664C" w:rsidRDefault="00C22B51" w:rsidP="005A20B1">
      <w:pPr>
        <w:widowControl w:val="0"/>
        <w:spacing w:line="240" w:lineRule="auto"/>
        <w:rPr>
          <w:rFonts w:ascii="Vafle VUT" w:hAnsi="Vafle VUT" w:cs="Arial"/>
          <w:b/>
          <w:caps/>
          <w:color w:val="808080"/>
          <w:sz w:val="22"/>
          <w:szCs w:val="22"/>
        </w:rPr>
      </w:pPr>
      <w:r w:rsidRPr="0005664C">
        <w:rPr>
          <w:rFonts w:ascii="Vafle VUT" w:hAnsi="Vafle VUT" w:cs="Arial"/>
          <w:caps/>
          <w:color w:val="808080"/>
          <w:sz w:val="22"/>
          <w:szCs w:val="22"/>
        </w:rPr>
        <w:t>AUTHOR</w:t>
      </w:r>
      <w:r w:rsidR="00707D20">
        <w:rPr>
          <w:rFonts w:ascii="Vafle VUT" w:hAnsi="Vafle VUT" w:cs="Arial"/>
          <w:caps/>
          <w:color w:val="808080"/>
          <w:sz w:val="22"/>
          <w:szCs w:val="22"/>
        </w:rPr>
        <w:t>S</w:t>
      </w:r>
    </w:p>
    <w:p w14:paraId="0B066EF7" w14:textId="7E2E712B" w:rsidR="00C22B51" w:rsidRPr="0005664C" w:rsidRDefault="006147D4" w:rsidP="006974E4">
      <w:pPr>
        <w:spacing w:before="480" w:line="240" w:lineRule="auto"/>
        <w:rPr>
          <w:rFonts w:ascii="Vafle VUT" w:hAnsi="Vafle VUT" w:cs="Arial"/>
          <w:sz w:val="28"/>
          <w:szCs w:val="28"/>
        </w:rPr>
      </w:pPr>
      <w:r w:rsidRPr="0005664C">
        <w:rPr>
          <w:rFonts w:ascii="Vafle VUT" w:hAnsi="Vafle VUT" w:cs="Arial"/>
          <w:sz w:val="28"/>
          <w:szCs w:val="28"/>
        </w:rPr>
        <w:t xml:space="preserve">BRNO </w:t>
      </w:r>
      <w:r w:rsidR="00E548CE" w:rsidRPr="0085589C">
        <w:rPr>
          <w:rFonts w:ascii="Vafle VUT" w:hAnsi="Vafle VUT" w:cs="Arial"/>
          <w:sz w:val="28"/>
          <w:szCs w:val="28"/>
        </w:rPr>
        <w:t>201</w:t>
      </w:r>
      <w:r w:rsidR="00707D20">
        <w:rPr>
          <w:rFonts w:ascii="Vafle VUT" w:hAnsi="Vafle VUT" w:cs="Arial"/>
          <w:sz w:val="28"/>
          <w:szCs w:val="28"/>
        </w:rPr>
        <w:t>9</w:t>
      </w:r>
    </w:p>
    <w:p w14:paraId="54C662F6" w14:textId="1BED9471" w:rsidR="00D37E47" w:rsidRDefault="00E409E8" w:rsidP="00707D20">
      <w:pPr>
        <w:pStyle w:val="Nadpis7"/>
        <w:widowControl w:val="0"/>
        <w:spacing w:before="2400" w:after="1200" w:line="240" w:lineRule="auto"/>
        <w:rPr>
          <w:rFonts w:ascii="Vafle VUT" w:hAnsi="Vafle VUT" w:cs="Arial"/>
          <w:caps/>
          <w:sz w:val="28"/>
          <w:szCs w:val="28"/>
        </w:rPr>
      </w:pPr>
      <w:r w:rsidRPr="00942931">
        <w:rPr>
          <w:rFonts w:ascii="Vafle VUT" w:hAnsi="Vafle VUT" w:cs="Arial"/>
          <w:caps/>
          <w:sz w:val="28"/>
          <w:szCs w:val="28"/>
        </w:rPr>
        <w:lastRenderedPageBreak/>
        <w:t>zadání semestrální práce</w:t>
      </w:r>
    </w:p>
    <w:p w14:paraId="046486E6" w14:textId="2B903D31" w:rsidR="00C86EED" w:rsidRDefault="00C86EED" w:rsidP="00C86EED">
      <w:pPr>
        <w:pStyle w:val="Odstavecseseznamem"/>
        <w:numPr>
          <w:ilvl w:val="0"/>
          <w:numId w:val="15"/>
        </w:numPr>
      </w:pPr>
      <w:r>
        <w:t>Připojit hodiny k Wi-Fi síti</w:t>
      </w:r>
    </w:p>
    <w:p w14:paraId="57885984" w14:textId="6FF68B11" w:rsidR="00C86EED" w:rsidRDefault="00C86EED" w:rsidP="00C86EED">
      <w:pPr>
        <w:pStyle w:val="Odstavecseseznamem"/>
        <w:numPr>
          <w:ilvl w:val="0"/>
          <w:numId w:val="15"/>
        </w:numPr>
      </w:pPr>
      <w:r>
        <w:t>Běh hodin bez použití externích perifériích</w:t>
      </w:r>
      <w:r w:rsidR="00954718">
        <w:t xml:space="preserve"> (externí RTC)</w:t>
      </w:r>
    </w:p>
    <w:p w14:paraId="73336CE4" w14:textId="4D7F757E" w:rsidR="00C86EED" w:rsidRDefault="00C86EED" w:rsidP="00C86EED">
      <w:pPr>
        <w:pStyle w:val="Odstavecseseznamem"/>
        <w:numPr>
          <w:ilvl w:val="0"/>
          <w:numId w:val="15"/>
        </w:numPr>
      </w:pPr>
      <w:r>
        <w:t>Možnost aktualizace času z NTP serveru</w:t>
      </w:r>
    </w:p>
    <w:p w14:paraId="2E95609A" w14:textId="0D8B7468" w:rsidR="00C86EED" w:rsidRDefault="00C86EED" w:rsidP="00C86EED">
      <w:pPr>
        <w:pStyle w:val="Odstavecseseznamem"/>
        <w:numPr>
          <w:ilvl w:val="0"/>
          <w:numId w:val="15"/>
        </w:numPr>
      </w:pPr>
      <w:r>
        <w:t>Nastavení budíčku</w:t>
      </w:r>
    </w:p>
    <w:p w14:paraId="2DCB4634" w14:textId="532431BF" w:rsidR="00C86EED" w:rsidRDefault="00C86EED" w:rsidP="00C86EED">
      <w:pPr>
        <w:pStyle w:val="Odstavecseseznamem"/>
        <w:numPr>
          <w:ilvl w:val="0"/>
          <w:numId w:val="15"/>
        </w:numPr>
      </w:pPr>
      <w:r>
        <w:t>Webové rozhraní pro změnu parametrů</w:t>
      </w:r>
    </w:p>
    <w:p w14:paraId="22A94762" w14:textId="6B6029E1" w:rsidR="00C86EED" w:rsidRDefault="00C86EED" w:rsidP="00C86EED">
      <w:pPr>
        <w:pStyle w:val="Odstavecseseznamem"/>
        <w:numPr>
          <w:ilvl w:val="0"/>
          <w:numId w:val="15"/>
        </w:numPr>
      </w:pPr>
      <w:r>
        <w:t xml:space="preserve">Zabezpečit přístup do </w:t>
      </w:r>
      <w:r w:rsidR="00954718">
        <w:t xml:space="preserve">webového </w:t>
      </w:r>
      <w:r>
        <w:t>r</w:t>
      </w:r>
      <w:r w:rsidR="00954718">
        <w:t>o</w:t>
      </w:r>
      <w:r>
        <w:t>zhraní</w:t>
      </w:r>
    </w:p>
    <w:p w14:paraId="24F4A04C" w14:textId="57E21667" w:rsidR="00C86EED" w:rsidRPr="00C86EED" w:rsidRDefault="00C86EED" w:rsidP="00C86EED">
      <w:pPr>
        <w:pStyle w:val="Odstavecseseznamem"/>
        <w:numPr>
          <w:ilvl w:val="0"/>
          <w:numId w:val="15"/>
        </w:numPr>
      </w:pPr>
      <w:r>
        <w:t>Navrhnout a realizovat hodiny</w:t>
      </w:r>
    </w:p>
    <w:p w14:paraId="12F5DD84" w14:textId="461CD04C" w:rsidR="00707D20" w:rsidRDefault="00707D20">
      <w:pPr>
        <w:spacing w:line="240" w:lineRule="auto"/>
        <w:jc w:val="left"/>
      </w:pPr>
      <w:r>
        <w:br w:type="page"/>
      </w:r>
    </w:p>
    <w:p w14:paraId="40425014" w14:textId="77777777" w:rsidR="00BD1195" w:rsidRPr="000540F5" w:rsidRDefault="00B01531" w:rsidP="00EE006A">
      <w:pPr>
        <w:pStyle w:val="Nadpis1-neslovan"/>
        <w:rPr>
          <w:sz w:val="40"/>
        </w:rPr>
      </w:pPr>
      <w:bookmarkStart w:id="0" w:name="_Toc100936461"/>
      <w:bookmarkStart w:id="1" w:name="_Toc101325787"/>
      <w:r w:rsidRPr="001C780B">
        <w:rPr>
          <w:sz w:val="40"/>
          <w:lang w:val="cs-CZ"/>
        </w:rPr>
        <w:lastRenderedPageBreak/>
        <w:t>Obsah</w:t>
      </w:r>
    </w:p>
    <w:p w14:paraId="17E427E9" w14:textId="4BBF962A" w:rsidR="00707D20" w:rsidRDefault="00B1170F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AD64DA">
        <w:instrText xml:space="preserve"> TOC \o "1-3" \h \z \u </w:instrText>
      </w:r>
      <w:r>
        <w:fldChar w:fldCharType="separate"/>
      </w:r>
      <w:hyperlink w:anchor="_Toc8378184" w:history="1">
        <w:r w:rsidR="00707D20" w:rsidRPr="00AD535A">
          <w:rPr>
            <w:rStyle w:val="Hypertextovodkaz"/>
            <w:noProof/>
          </w:rPr>
          <w:t>1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Úvod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_Toc8378184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26DBE359" w14:textId="5FEF7524" w:rsidR="00707D20" w:rsidRDefault="006D1E58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5" w:history="1">
        <w:r w:rsidR="00707D20" w:rsidRPr="00AD535A">
          <w:rPr>
            <w:rStyle w:val="Hypertextovodkaz"/>
            <w:noProof/>
          </w:rPr>
          <w:t>2</w:t>
        </w:r>
        <w:r w:rsidR="00707D2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07D20" w:rsidRPr="00AD535A">
          <w:rPr>
            <w:rStyle w:val="Hypertextovodkaz"/>
            <w:noProof/>
          </w:rPr>
          <w:t>Závěr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_Toc8378185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1</w:t>
        </w:r>
        <w:r w:rsidR="00707D20">
          <w:rPr>
            <w:noProof/>
            <w:webHidden/>
          </w:rPr>
          <w:fldChar w:fldCharType="end"/>
        </w:r>
      </w:hyperlink>
    </w:p>
    <w:p w14:paraId="5CAD8EAB" w14:textId="3884826F" w:rsidR="00707D20" w:rsidRDefault="006D1E58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6" w:history="1">
        <w:r w:rsidR="00707D20" w:rsidRPr="00AD535A">
          <w:rPr>
            <w:rStyle w:val="Hypertextovodkaz"/>
            <w:noProof/>
          </w:rPr>
          <w:t>Literatura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_Toc8378186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9471EF3" w14:textId="194A453E" w:rsidR="00707D20" w:rsidRDefault="006D1E58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7" w:history="1">
        <w:r w:rsidR="00707D20" w:rsidRPr="00AD535A">
          <w:rPr>
            <w:rStyle w:val="Hypertextovodkaz"/>
            <w:noProof/>
          </w:rPr>
          <w:t>Seznam symbolů, veličin a zkratek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_Toc8378187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2</w:t>
        </w:r>
        <w:r w:rsidR="00707D20">
          <w:rPr>
            <w:noProof/>
            <w:webHidden/>
          </w:rPr>
          <w:fldChar w:fldCharType="end"/>
        </w:r>
      </w:hyperlink>
    </w:p>
    <w:p w14:paraId="087B082D" w14:textId="7B94FC5C" w:rsidR="00707D20" w:rsidRDefault="006D1E58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78188" w:history="1">
        <w:r w:rsidR="00707D20" w:rsidRPr="00AD535A">
          <w:rPr>
            <w:rStyle w:val="Hypertextovodkaz"/>
            <w:noProof/>
          </w:rPr>
          <w:t>Seznam příloh</w:t>
        </w:r>
        <w:r w:rsidR="00707D20">
          <w:rPr>
            <w:noProof/>
            <w:webHidden/>
          </w:rPr>
          <w:tab/>
        </w:r>
        <w:r w:rsidR="00707D20">
          <w:rPr>
            <w:noProof/>
            <w:webHidden/>
          </w:rPr>
          <w:fldChar w:fldCharType="begin"/>
        </w:r>
        <w:r w:rsidR="00707D20">
          <w:rPr>
            <w:noProof/>
            <w:webHidden/>
          </w:rPr>
          <w:instrText xml:space="preserve"> PAGEREF _Toc8378188 \h </w:instrText>
        </w:r>
        <w:r w:rsidR="00707D20">
          <w:rPr>
            <w:noProof/>
            <w:webHidden/>
          </w:rPr>
        </w:r>
        <w:r w:rsidR="00707D20">
          <w:rPr>
            <w:noProof/>
            <w:webHidden/>
          </w:rPr>
          <w:fldChar w:fldCharType="separate"/>
        </w:r>
        <w:r w:rsidR="00707D20">
          <w:rPr>
            <w:noProof/>
            <w:webHidden/>
          </w:rPr>
          <w:t>3</w:t>
        </w:r>
        <w:r w:rsidR="00707D20">
          <w:rPr>
            <w:noProof/>
            <w:webHidden/>
          </w:rPr>
          <w:fldChar w:fldCharType="end"/>
        </w:r>
      </w:hyperlink>
    </w:p>
    <w:p w14:paraId="70B31759" w14:textId="04965FC1" w:rsidR="00BD1195" w:rsidRDefault="00B1170F" w:rsidP="00FA63D6">
      <w:r>
        <w:fldChar w:fldCharType="end"/>
      </w:r>
    </w:p>
    <w:p w14:paraId="2193AE77" w14:textId="77777777" w:rsidR="00FA63D6" w:rsidRPr="00FA63D6" w:rsidRDefault="00FA63D6" w:rsidP="00FA63D6">
      <w:pPr>
        <w:pStyle w:val="Nadpis1-neslovan"/>
        <w:rPr>
          <w:sz w:val="40"/>
        </w:rPr>
      </w:pPr>
      <w:r>
        <w:br w:type="page"/>
      </w:r>
      <w:r w:rsidRPr="001C780B">
        <w:rPr>
          <w:sz w:val="40"/>
          <w:lang w:val="cs-CZ"/>
        </w:rPr>
        <w:lastRenderedPageBreak/>
        <w:t>Seznam</w:t>
      </w:r>
      <w:r>
        <w:rPr>
          <w:sz w:val="40"/>
        </w:rPr>
        <w:t xml:space="preserve"> </w:t>
      </w:r>
      <w:r w:rsidRPr="001C780B">
        <w:rPr>
          <w:sz w:val="40"/>
          <w:lang w:val="cs-CZ"/>
        </w:rPr>
        <w:t>obrázků</w:t>
      </w:r>
    </w:p>
    <w:p w14:paraId="5276E469" w14:textId="65ABC5B2" w:rsidR="00FA63D6" w:rsidRDefault="00B1170F" w:rsidP="00FA63D6">
      <w:pPr>
        <w:rPr>
          <w:lang w:val="de-DE"/>
        </w:rPr>
      </w:pPr>
      <w:r>
        <w:rPr>
          <w:lang w:val="de-DE"/>
        </w:rPr>
        <w:fldChar w:fldCharType="begin"/>
      </w:r>
      <w:r w:rsidR="00FA63D6">
        <w:rPr>
          <w:lang w:val="de-DE"/>
        </w:rPr>
        <w:instrText xml:space="preserve"> TOC \h \z \c "Obrázek" </w:instrText>
      </w:r>
      <w:r>
        <w:rPr>
          <w:lang w:val="de-DE"/>
        </w:rPr>
        <w:fldChar w:fldCharType="separate"/>
      </w:r>
      <w:r w:rsidR="00707D20">
        <w:rPr>
          <w:b/>
          <w:bCs/>
          <w:noProof/>
        </w:rPr>
        <w:t>Nenalezena položka seznamu obrázků.</w:t>
      </w:r>
      <w:r>
        <w:rPr>
          <w:lang w:val="de-DE"/>
        </w:rPr>
        <w:fldChar w:fldCharType="end"/>
      </w:r>
    </w:p>
    <w:p w14:paraId="2CFE2A18" w14:textId="065E4404" w:rsidR="00FA63D6" w:rsidRPr="00FA63D6" w:rsidRDefault="00FA63D6" w:rsidP="00FC5395">
      <w:pPr>
        <w:pStyle w:val="Nadpis1-neslovan"/>
      </w:pPr>
      <w:r>
        <w:rPr>
          <w:sz w:val="40"/>
        </w:rPr>
        <w:br w:type="page"/>
      </w:r>
    </w:p>
    <w:p w14:paraId="3D9F519C" w14:textId="77777777" w:rsidR="00FA63D6" w:rsidRPr="00FA63D6" w:rsidRDefault="00FA63D6" w:rsidP="00FA63D6">
      <w:pPr>
        <w:pStyle w:val="Nadpis1-neslovan"/>
        <w:rPr>
          <w:sz w:val="40"/>
        </w:rPr>
        <w:sectPr w:rsidR="00FA63D6" w:rsidRPr="00FA63D6" w:rsidSect="00FB738D">
          <w:footerReference w:type="default" r:id="rId9"/>
          <w:pgSz w:w="11906" w:h="16838"/>
          <w:pgMar w:top="1701" w:right="1418" w:bottom="1701" w:left="1418" w:header="709" w:footer="709" w:gutter="567"/>
          <w:pgNumType w:start="3"/>
          <w:cols w:space="708"/>
          <w:docGrid w:linePitch="360"/>
        </w:sectPr>
      </w:pPr>
    </w:p>
    <w:p w14:paraId="240A9C59" w14:textId="00FADF51" w:rsidR="00335724" w:rsidRDefault="00335724" w:rsidP="00EE006A">
      <w:pPr>
        <w:pStyle w:val="Nadpis1"/>
      </w:pPr>
      <w:bookmarkStart w:id="2" w:name="_Toc8378184"/>
      <w:r w:rsidRPr="004648F9">
        <w:lastRenderedPageBreak/>
        <w:t>Úvod</w:t>
      </w:r>
      <w:bookmarkEnd w:id="0"/>
      <w:bookmarkEnd w:id="1"/>
      <w:bookmarkEnd w:id="2"/>
    </w:p>
    <w:p w14:paraId="3355C466" w14:textId="64FFE0F4" w:rsidR="005765BE" w:rsidRPr="005765BE" w:rsidRDefault="005765BE" w:rsidP="005765BE">
      <w:pPr>
        <w:pStyle w:val="Matvrazy"/>
      </w:pPr>
      <w:r>
        <w:t xml:space="preserve">Cílem projektu bylo vytvořit hodiny s použitím elektronek. Pro jejich ovládání byl použít mikrokontrolér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>. O veškerou logiku se tedy staral zmíněný mikrokontrolér.</w:t>
      </w:r>
    </w:p>
    <w:p w14:paraId="39B292B5" w14:textId="77777777" w:rsidR="005861C4" w:rsidRPr="005861C4" w:rsidRDefault="005861C4" w:rsidP="005861C4">
      <w:pPr>
        <w:pStyle w:val="Odstavecdal"/>
        <w:numPr>
          <w:ilvl w:val="0"/>
          <w:numId w:val="0"/>
        </w:numPr>
      </w:pPr>
    </w:p>
    <w:p w14:paraId="413D3474" w14:textId="5F48B919" w:rsidR="00A25D41" w:rsidRDefault="00A25D41" w:rsidP="00A25D41">
      <w:pPr>
        <w:pStyle w:val="Odstavecdal"/>
      </w:pPr>
      <w:r>
        <w:t>Co bylo cílem</w:t>
      </w:r>
    </w:p>
    <w:p w14:paraId="03F1E946" w14:textId="434CFE08" w:rsidR="00A25D41" w:rsidRDefault="00A25D41" w:rsidP="00A25D41">
      <w:pPr>
        <w:pStyle w:val="Odstavecdal"/>
      </w:pPr>
      <w:r>
        <w:t>Co jsme použili</w:t>
      </w:r>
    </w:p>
    <w:p w14:paraId="35222547" w14:textId="4765EB73" w:rsidR="00A25D41" w:rsidRDefault="00A25D41" w:rsidP="00A25D41">
      <w:pPr>
        <w:pStyle w:val="Nadpis1"/>
      </w:pPr>
      <w:r>
        <w:t>Hardware</w:t>
      </w:r>
    </w:p>
    <w:p w14:paraId="13E52139" w14:textId="77AB94C4" w:rsidR="005765BE" w:rsidRDefault="005765BE" w:rsidP="005765BE">
      <w:pPr>
        <w:pStyle w:val="Matvrazy"/>
      </w:pPr>
      <w:r>
        <w:t xml:space="preserve">Jako řídicí člen byl použitý zmíněný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  <w:r>
        <w:t xml:space="preserve">. Jak název napovídá obsahuje Wi-Fi modul, který pracuje na frekvenci 2,4 GHz a podporuje standarty 802.11 b/g/n. Maximální rychlost je 72,2 Mbps. </w:t>
      </w:r>
      <w:r w:rsidR="008A4F08">
        <w:t>Veškeré piny jsou v 3,3 V logice.</w:t>
      </w:r>
    </w:p>
    <w:p w14:paraId="7DAA3721" w14:textId="0611E746" w:rsidR="005765BE" w:rsidRDefault="005765BE" w:rsidP="005765BE">
      <w:pPr>
        <w:pStyle w:val="Matvrazy"/>
      </w:pPr>
    </w:p>
    <w:p w14:paraId="77E22CB0" w14:textId="3AD947FC" w:rsidR="005765BE" w:rsidRDefault="005765BE" w:rsidP="005765BE">
      <w:pPr>
        <w:pStyle w:val="Matvrazy"/>
      </w:pPr>
    </w:p>
    <w:p w14:paraId="16F29531" w14:textId="2DCA2FCF" w:rsidR="00853682" w:rsidRDefault="00853682" w:rsidP="00853682">
      <w:pPr>
        <w:pStyle w:val="Titulek"/>
        <w:keepNext/>
      </w:pPr>
      <w:r>
        <w:t xml:space="preserve">Tabulka </w:t>
      </w:r>
      <w:fldSimple w:instr=" SEQ Tabulka \* ARABIC ">
        <w:r w:rsidR="00DC2759">
          <w:rPr>
            <w:noProof/>
          </w:rPr>
          <w:t>1</w:t>
        </w:r>
      </w:fldSimple>
      <w:r>
        <w:t xml:space="preserve">: Specifikace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3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3"/>
        <w:gridCol w:w="1607"/>
      </w:tblGrid>
      <w:tr w:rsidR="00853682" w:rsidRPr="00853682" w14:paraId="18637F73" w14:textId="77777777" w:rsidTr="00853682">
        <w:trPr>
          <w:trHeight w:val="300"/>
          <w:jc w:val="center"/>
        </w:trPr>
        <w:tc>
          <w:tcPr>
            <w:tcW w:w="2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B9B38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Mikrokontrolér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E8790" w14:textId="77777777" w:rsidR="00853682" w:rsidRPr="00853682" w:rsidRDefault="00853682" w:rsidP="00932077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ESP8266EX</w:t>
            </w:r>
          </w:p>
        </w:tc>
      </w:tr>
      <w:tr w:rsidR="00853682" w:rsidRPr="00853682" w14:paraId="4AF46265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D13FA" w14:textId="353674F1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USB 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>–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 S</w:t>
            </w:r>
            <w:r w:rsidR="002F26C8">
              <w:rPr>
                <w:rFonts w:ascii="Calibri" w:hAnsi="Calibri"/>
                <w:color w:val="000000"/>
                <w:sz w:val="22"/>
                <w:szCs w:val="22"/>
              </w:rPr>
              <w:t xml:space="preserve">ériový 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Převodník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4365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CH340G</w:t>
            </w:r>
          </w:p>
        </w:tc>
      </w:tr>
      <w:tr w:rsidR="00853682" w:rsidRPr="00853682" w14:paraId="480B9A0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F9389" w14:textId="2AC622DE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Digitální I/O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p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iny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B63F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</w:tr>
      <w:tr w:rsidR="00853682" w:rsidRPr="00853682" w14:paraId="19F2268C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0E43A" w14:textId="0B58DA9C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 xml:space="preserve">Analogové </w:t>
            </w:r>
            <w:r w:rsidR="008A4F08">
              <w:rPr>
                <w:rFonts w:ascii="Calibri" w:hAnsi="Calibri"/>
                <w:color w:val="000000"/>
                <w:sz w:val="22"/>
                <w:szCs w:val="22"/>
              </w:rPr>
              <w:t>v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stupy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24D8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</w:tr>
      <w:tr w:rsidR="00853682" w:rsidRPr="00853682" w14:paraId="656C84BD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D93ED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Flash</w:t>
            </w:r>
            <w:proofErr w:type="spellEnd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0DC33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gramStart"/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4MB</w:t>
            </w:r>
            <w:proofErr w:type="gramEnd"/>
          </w:p>
        </w:tc>
      </w:tr>
      <w:tr w:rsidR="008A4F08" w:rsidRPr="00853682" w14:paraId="52C24AA4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262A5" w14:textId="2B09B8AF" w:rsidR="008A4F08" w:rsidRPr="00853682" w:rsidRDefault="008A4F08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Taktovací frekvence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1700" w14:textId="78BD6CD0" w:rsidR="008A4F08" w:rsidRPr="00853682" w:rsidRDefault="008A4F08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A4F08">
              <w:rPr>
                <w:rFonts w:ascii="Calibri" w:hAnsi="Calibri"/>
                <w:color w:val="000000"/>
                <w:sz w:val="22"/>
                <w:szCs w:val="22"/>
              </w:rPr>
              <w:t>80MHz/160MHz</w:t>
            </w:r>
          </w:p>
        </w:tc>
      </w:tr>
      <w:tr w:rsidR="00853682" w:rsidRPr="00853682" w14:paraId="5571F010" w14:textId="77777777" w:rsidTr="008A4F08">
        <w:trPr>
          <w:trHeight w:val="300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2D3C60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Rozměry</w:t>
            </w:r>
          </w:p>
        </w:tc>
      </w:tr>
      <w:tr w:rsidR="00853682" w:rsidRPr="00853682" w14:paraId="1DF84C77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370B4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Délka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76987" w14:textId="78BECE26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34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2mm</w:t>
            </w:r>
          </w:p>
        </w:tc>
      </w:tr>
      <w:tr w:rsidR="00853682" w:rsidRPr="00853682" w14:paraId="46B90931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44C6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Šířka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D4E14" w14:textId="5B70DFB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25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6mm</w:t>
            </w:r>
          </w:p>
        </w:tc>
      </w:tr>
      <w:tr w:rsidR="00853682" w:rsidRPr="00853682" w14:paraId="7702B886" w14:textId="77777777" w:rsidTr="008A4F08">
        <w:trPr>
          <w:trHeight w:val="3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271EB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Výška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2B66" w14:textId="77777777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7mm</w:t>
            </w:r>
          </w:p>
        </w:tc>
      </w:tr>
      <w:tr w:rsidR="00853682" w:rsidRPr="00853682" w14:paraId="4034A399" w14:textId="77777777" w:rsidTr="008A4F08">
        <w:trPr>
          <w:trHeight w:val="600"/>
          <w:jc w:val="center"/>
        </w:trPr>
        <w:tc>
          <w:tcPr>
            <w:tcW w:w="2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DF008" w14:textId="77777777" w:rsidR="00853682" w:rsidRPr="00853682" w:rsidRDefault="00853682" w:rsidP="00853682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Váha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E266B" w14:textId="7E7A05EF" w:rsidR="00853682" w:rsidRPr="00853682" w:rsidRDefault="00853682" w:rsidP="008A4F08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8</w:t>
            </w:r>
            <w:r w:rsidR="00D95B99">
              <w:rPr>
                <w:rFonts w:ascii="Calibri" w:hAnsi="Calibri"/>
                <w:color w:val="000000"/>
                <w:sz w:val="22"/>
                <w:szCs w:val="22"/>
              </w:rPr>
              <w:t>,</w:t>
            </w:r>
            <w:r w:rsidRPr="00853682">
              <w:rPr>
                <w:rFonts w:ascii="Calibri" w:hAnsi="Calibri"/>
                <w:color w:val="000000"/>
                <w:sz w:val="22"/>
                <w:szCs w:val="22"/>
              </w:rPr>
              <w:t>26g</w:t>
            </w:r>
          </w:p>
        </w:tc>
      </w:tr>
    </w:tbl>
    <w:p w14:paraId="3CAB65B0" w14:textId="66D7DD19" w:rsidR="00EF1396" w:rsidRDefault="00EF1396" w:rsidP="005765BE">
      <w:pPr>
        <w:pStyle w:val="Matvrazy"/>
      </w:pPr>
    </w:p>
    <w:p w14:paraId="0249EBD1" w14:textId="77777777" w:rsidR="00EF1396" w:rsidRDefault="00EF1396">
      <w:pPr>
        <w:spacing w:line="240" w:lineRule="auto"/>
        <w:jc w:val="left"/>
        <w:rPr>
          <w:rFonts w:ascii="Cambria Math" w:hAnsi="Cambria Math"/>
        </w:rPr>
      </w:pPr>
      <w:r>
        <w:br w:type="page"/>
      </w:r>
    </w:p>
    <w:p w14:paraId="1E8BBC5A" w14:textId="375FD86F" w:rsidR="00EF1396" w:rsidRDefault="00EF1396" w:rsidP="00EF1396">
      <w:pPr>
        <w:pStyle w:val="Titulek"/>
        <w:keepNext/>
      </w:pPr>
      <w:r>
        <w:lastRenderedPageBreak/>
        <w:t xml:space="preserve">Tabulka </w:t>
      </w:r>
      <w:fldSimple w:instr=" SEQ Tabulka \* ARABIC ">
        <w:r w:rsidR="00DC2759">
          <w:rPr>
            <w:noProof/>
          </w:rPr>
          <w:t>2</w:t>
        </w:r>
      </w:fldSimple>
      <w:r>
        <w:t xml:space="preserve">: Piny a jejich využití </w:t>
      </w:r>
      <w:proofErr w:type="spellStart"/>
      <w:r w:rsidRPr="005765BE">
        <w:t>WeMos</w:t>
      </w:r>
      <w:proofErr w:type="spellEnd"/>
      <w:r w:rsidRPr="005765BE">
        <w:t xml:space="preserve"> D1 Mini ESP8266 </w:t>
      </w:r>
      <w:proofErr w:type="spellStart"/>
      <w:r w:rsidRPr="005765BE">
        <w:t>WiFi</w:t>
      </w:r>
      <w:proofErr w:type="spellEnd"/>
      <w:r w:rsidRPr="005765BE">
        <w:t xml:space="preserve"> modul</w:t>
      </w:r>
    </w:p>
    <w:tbl>
      <w:tblPr>
        <w:tblW w:w="514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224"/>
        <w:gridCol w:w="1518"/>
      </w:tblGrid>
      <w:tr w:rsidR="00EF1396" w:rsidRPr="00EF1396" w14:paraId="5A249C4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C4793" w14:textId="2A77301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WeMos</w:t>
            </w:r>
            <w:proofErr w:type="spellEnd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piny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C5CC" w14:textId="77777777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Funkce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CC18" w14:textId="087CDC1D" w:rsidR="00EF1396" w:rsidRPr="00EF1396" w:rsidRDefault="00EF1396" w:rsidP="00EF1396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ESP</w:t>
            </w:r>
            <w:proofErr w:type="gramStart"/>
            <w:r w:rsidRPr="00EF139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8266 </w:t>
            </w:r>
            <w:r w:rsidR="001418E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 piny</w:t>
            </w:r>
            <w:proofErr w:type="gramEnd"/>
          </w:p>
        </w:tc>
      </w:tr>
      <w:tr w:rsidR="00EF1396" w:rsidRPr="00EF1396" w14:paraId="2BE22EF9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BDDF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C02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E118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TXD</w:t>
            </w:r>
          </w:p>
        </w:tc>
      </w:tr>
      <w:tr w:rsidR="00EF1396" w:rsidRPr="00EF1396" w14:paraId="4270595C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0C7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9807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29D10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RXD</w:t>
            </w:r>
          </w:p>
        </w:tc>
      </w:tr>
      <w:tr w:rsidR="00EF1396" w:rsidRPr="00EF1396" w14:paraId="61B66B66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1037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0209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Analogový vstup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FFC1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A0</w:t>
            </w:r>
          </w:p>
        </w:tc>
      </w:tr>
      <w:tr w:rsidR="00EF1396" w:rsidRPr="00EF1396" w14:paraId="31DDB1F1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303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17CC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C080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GPIO16</w:t>
            </w:r>
          </w:p>
        </w:tc>
      </w:tr>
      <w:tr w:rsidR="00EF1396" w:rsidRPr="00EF1396" w14:paraId="7BFD3658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E8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527C4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SCL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4B5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GPIO5</w:t>
            </w:r>
          </w:p>
        </w:tc>
      </w:tr>
      <w:tr w:rsidR="00EF1396" w:rsidRPr="00EF1396" w14:paraId="2A75D1F5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AB89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864F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SDA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A8C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GPIO4</w:t>
            </w:r>
          </w:p>
        </w:tc>
      </w:tr>
      <w:tr w:rsidR="00EF1396" w:rsidRPr="00EF1396" w14:paraId="3C813185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45A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95E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56AD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GPIO0</w:t>
            </w:r>
          </w:p>
        </w:tc>
      </w:tr>
      <w:tr w:rsidR="00EF1396" w:rsidRPr="00EF1396" w14:paraId="5B5CAE44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8C9D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3FF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-up, LED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209BE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GPIO2</w:t>
            </w:r>
          </w:p>
        </w:tc>
      </w:tr>
      <w:tr w:rsidR="00EF1396" w:rsidRPr="00EF1396" w14:paraId="5801C074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6444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9FB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SCK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9878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GPIO14</w:t>
            </w:r>
          </w:p>
        </w:tc>
      </w:tr>
      <w:tr w:rsidR="00EF1396" w:rsidRPr="00EF1396" w14:paraId="06BE23F8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0FDA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EDB03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MISO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CD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GPIO12</w:t>
            </w:r>
          </w:p>
        </w:tc>
      </w:tr>
      <w:tr w:rsidR="00EF1396" w:rsidRPr="00EF1396" w14:paraId="1EE02A4E" w14:textId="77777777" w:rsidTr="001418E1">
        <w:trPr>
          <w:trHeight w:val="6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85B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5505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I/O, MOSI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71727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GPIO13</w:t>
            </w:r>
          </w:p>
        </w:tc>
      </w:tr>
      <w:tr w:rsidR="00EF1396" w:rsidRPr="00EF1396" w14:paraId="6B63AC9B" w14:textId="77777777" w:rsidTr="001418E1">
        <w:trPr>
          <w:trHeight w:val="9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3C4D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D8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F8B2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 xml:space="preserve">I/O, 10k </w:t>
            </w:r>
            <w:proofErr w:type="spellStart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pull-down</w:t>
            </w:r>
            <w:proofErr w:type="spellEnd"/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, SS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B8BEB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GPIO15</w:t>
            </w:r>
          </w:p>
        </w:tc>
      </w:tr>
      <w:tr w:rsidR="00EF1396" w:rsidRPr="00EF1396" w14:paraId="4BC80786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1A846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169E9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Země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8D95F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GND</w:t>
            </w:r>
          </w:p>
        </w:tc>
      </w:tr>
      <w:tr w:rsidR="00EF1396" w:rsidRPr="00EF1396" w14:paraId="36054C1F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57CD1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2F4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5V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D5A7C" w14:textId="7B0A0306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F1396" w:rsidRPr="00EF1396" w14:paraId="1124E8F0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0B8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3V3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A105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FD0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3.3V</w:t>
            </w:r>
          </w:p>
        </w:tc>
      </w:tr>
      <w:tr w:rsidR="00EF1396" w:rsidRPr="00EF1396" w14:paraId="1050EC8A" w14:textId="77777777" w:rsidTr="001418E1">
        <w:trPr>
          <w:trHeight w:val="300"/>
          <w:jc w:val="center"/>
        </w:trPr>
        <w:tc>
          <w:tcPr>
            <w:tcW w:w="1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8E82C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FC78A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Reset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6ADA8" w14:textId="77777777" w:rsidR="00EF1396" w:rsidRPr="00EF1396" w:rsidRDefault="00EF1396" w:rsidP="00FA012E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EF1396">
              <w:rPr>
                <w:rFonts w:ascii="Calibri" w:hAnsi="Calibri"/>
                <w:color w:val="000000"/>
                <w:sz w:val="22"/>
                <w:szCs w:val="22"/>
              </w:rPr>
              <w:t>RST</w:t>
            </w:r>
          </w:p>
        </w:tc>
      </w:tr>
    </w:tbl>
    <w:p w14:paraId="3EC35527" w14:textId="4BFBFEF1" w:rsidR="00EF1396" w:rsidRDefault="00EF1396" w:rsidP="00853682">
      <w:pPr>
        <w:pStyle w:val="Matvrazy"/>
      </w:pPr>
    </w:p>
    <w:p w14:paraId="1D704483" w14:textId="77010AB6" w:rsidR="00EF1396" w:rsidRDefault="00EF1396" w:rsidP="00853682">
      <w:pPr>
        <w:pStyle w:val="Matvrazy"/>
      </w:pPr>
    </w:p>
    <w:p w14:paraId="7E04E000" w14:textId="77777777" w:rsidR="00EF1396" w:rsidRPr="00853682" w:rsidRDefault="00EF1396" w:rsidP="00853682">
      <w:pPr>
        <w:pStyle w:val="Matvrazy"/>
      </w:pPr>
    </w:p>
    <w:p w14:paraId="04218587" w14:textId="77777777" w:rsidR="00853682" w:rsidRPr="005765BE" w:rsidRDefault="00853682" w:rsidP="005765BE">
      <w:pPr>
        <w:pStyle w:val="Matvrazy"/>
      </w:pPr>
    </w:p>
    <w:p w14:paraId="7BBA4CD3" w14:textId="6F8022F9" w:rsidR="00A25D41" w:rsidRDefault="00A25D41" w:rsidP="00A25D41">
      <w:pPr>
        <w:pStyle w:val="Odstavecdal"/>
      </w:pPr>
      <w:r>
        <w:t>Pár slov k </w:t>
      </w:r>
      <w:proofErr w:type="spellStart"/>
      <w:r>
        <w:t>We</w:t>
      </w:r>
      <w:r w:rsidR="004814DA">
        <w:t>M</w:t>
      </w:r>
      <w:r>
        <w:t>osu</w:t>
      </w:r>
      <w:proofErr w:type="spellEnd"/>
    </w:p>
    <w:p w14:paraId="277C2CEC" w14:textId="07EFEE3F" w:rsidR="00A25D41" w:rsidRDefault="00A25D41" w:rsidP="00A25D41">
      <w:pPr>
        <w:pStyle w:val="Odstavecdal"/>
      </w:pPr>
      <w:r>
        <w:t>funkce v HW, (Martinovy kouzla)</w:t>
      </w:r>
    </w:p>
    <w:p w14:paraId="425CAF70" w14:textId="59315A5C" w:rsidR="00A25D41" w:rsidRPr="00A25D41" w:rsidRDefault="00A25D41" w:rsidP="00A25D41">
      <w:pPr>
        <w:pStyle w:val="Odstavecdal"/>
      </w:pPr>
      <w:r>
        <w:t>?možná schéma?</w:t>
      </w:r>
    </w:p>
    <w:p w14:paraId="3578D437" w14:textId="777211DA" w:rsidR="00A25D41" w:rsidRDefault="00661ECD" w:rsidP="00661ECD">
      <w:pPr>
        <w:spacing w:line="240" w:lineRule="auto"/>
        <w:jc w:val="left"/>
      </w:pPr>
      <w:r>
        <w:br w:type="page"/>
      </w:r>
    </w:p>
    <w:p w14:paraId="5D7DC6F2" w14:textId="7D64FB94" w:rsidR="00A25D41" w:rsidRDefault="00A25D41" w:rsidP="00A25D41">
      <w:pPr>
        <w:pStyle w:val="Nadpis1"/>
      </w:pPr>
      <w:r>
        <w:lastRenderedPageBreak/>
        <w:t>Software</w:t>
      </w:r>
    </w:p>
    <w:p w14:paraId="1ACD9168" w14:textId="28DEA901" w:rsidR="00284325" w:rsidRDefault="00FA012E" w:rsidP="00FA012E">
      <w:pPr>
        <w:pStyle w:val="Matvrazy"/>
      </w:pPr>
      <w:r>
        <w:t xml:space="preserve">Vývoj softwaru lze využít vývojové prostředí </w:t>
      </w:r>
      <w:proofErr w:type="spellStart"/>
      <w:r>
        <w:t>Arduino</w:t>
      </w:r>
      <w:proofErr w:type="spellEnd"/>
      <w:r>
        <w:t xml:space="preserve"> IDE (velmi rozšířené </w:t>
      </w:r>
      <w:r w:rsidR="001E3099">
        <w:t>u</w:t>
      </w:r>
      <w:r>
        <w:t xml:space="preserve"> mikrokontrolér</w:t>
      </w:r>
      <w:r w:rsidR="001E3099">
        <w:t>u</w:t>
      </w:r>
      <w:r>
        <w:t xml:space="preserve"> vycházející</w:t>
      </w:r>
      <w:r w:rsidR="001E3099">
        <w:t xml:space="preserve"> z</w:t>
      </w:r>
      <w:r>
        <w:t> konce</w:t>
      </w:r>
      <w:r w:rsidR="001E3099">
        <w:t>p</w:t>
      </w:r>
      <w:r>
        <w:t>t</w:t>
      </w:r>
      <w:r w:rsidR="001E3099">
        <w:t>u</w:t>
      </w:r>
      <w:r>
        <w:t xml:space="preserve"> </w:t>
      </w:r>
      <w:proofErr w:type="spellStart"/>
      <w:r>
        <w:t>Arduina</w:t>
      </w:r>
      <w:proofErr w:type="spellEnd"/>
      <w:r>
        <w:t>)</w:t>
      </w:r>
      <w:r w:rsidR="001E3099">
        <w:t xml:space="preserve">. Toto prostředí je multiplatformní (Linux, Windows, macOS, webové verze), desktopová verze je programována v jazyce Java.  </w:t>
      </w:r>
      <w:r w:rsidR="00A64D93">
        <w:t xml:space="preserve">Další alternativou je vývoj v prostředí </w:t>
      </w:r>
      <w:proofErr w:type="spellStart"/>
      <w:r w:rsidR="00A64D93">
        <w:t>Visual</w:t>
      </w:r>
      <w:proofErr w:type="spellEnd"/>
      <w:r w:rsidR="00A64D93">
        <w:t xml:space="preserve"> Studio </w:t>
      </w:r>
      <w:proofErr w:type="spellStart"/>
      <w:r w:rsidR="00A64D93">
        <w:t>Code</w:t>
      </w:r>
      <w:proofErr w:type="spellEnd"/>
      <w:r w:rsidR="00A64D93">
        <w:t xml:space="preserve"> vyvíjené společností Microsoft. Toto prostředí je též dostupné pro výše zmíněné tři operační systémy. Pro úspěšné kompilování souboru v tomto rozhraní je třeba doinstalovat rozšíření pro </w:t>
      </w:r>
      <w:proofErr w:type="spellStart"/>
      <w:r w:rsidR="00A64D93">
        <w:t>Arduino</w:t>
      </w:r>
      <w:proofErr w:type="spellEnd"/>
      <w:r w:rsidR="00A64D93">
        <w:t>.</w:t>
      </w:r>
    </w:p>
    <w:p w14:paraId="01064716" w14:textId="68E1C18D" w:rsidR="00A64D93" w:rsidRDefault="00A64D93" w:rsidP="00FA012E">
      <w:pPr>
        <w:pStyle w:val="Matvrazy"/>
      </w:pPr>
    </w:p>
    <w:p w14:paraId="37CB1EA8" w14:textId="39B7B0E2" w:rsidR="00A64D93" w:rsidRPr="00265905" w:rsidRDefault="00A64D93" w:rsidP="00FA012E">
      <w:pPr>
        <w:pStyle w:val="Matvrazy"/>
      </w:pPr>
      <w:r>
        <w:t>Samotný program využívá knihovny</w:t>
      </w:r>
      <w:r w:rsidR="00675271">
        <w:t xml:space="preserve"> pro připojení k Wi-Fi, práci s časem, HTTP server a </w:t>
      </w:r>
      <w:proofErr w:type="spellStart"/>
      <w:r w:rsidR="00E7737E">
        <w:t>m</w:t>
      </w:r>
      <w:r w:rsidR="00675271">
        <w:t>ulticast</w:t>
      </w:r>
      <w:proofErr w:type="spellEnd"/>
      <w:r w:rsidR="00675271">
        <w:t xml:space="preserve"> </w:t>
      </w:r>
      <w:commentRangeStart w:id="3"/>
      <w:r w:rsidR="00675271">
        <w:t>DNS</w:t>
      </w:r>
      <w:commentRangeEnd w:id="3"/>
      <w:r w:rsidR="0060079A">
        <w:rPr>
          <w:rStyle w:val="Odkaznakoment"/>
          <w:rFonts w:ascii="Cambria" w:hAnsi="Cambria"/>
        </w:rPr>
        <w:commentReference w:id="3"/>
      </w:r>
      <w:r w:rsidR="00675271">
        <w:t>. Viz</w:t>
      </w:r>
      <w:r>
        <w:t xml:space="preserve"> tab. 3. </w:t>
      </w:r>
      <w:r w:rsidR="00675271">
        <w:t>Všechny jsou veřejně dostupné na internetu a lze je stáhnout a použít.</w:t>
      </w:r>
      <w:r w:rsidR="00726BFF">
        <w:t xml:space="preserve"> Reset mikrokontroléru vede k </w:t>
      </w:r>
      <w:proofErr w:type="spellStart"/>
      <w:r w:rsidR="00726BFF">
        <w:t>vyrestování</w:t>
      </w:r>
      <w:proofErr w:type="spellEnd"/>
      <w:r w:rsidR="00726BFF">
        <w:t xml:space="preserve"> nastavení, má tak nahrazo</w:t>
      </w:r>
      <w:bookmarkStart w:id="4" w:name="_GoBack"/>
      <w:bookmarkEnd w:id="4"/>
      <w:r w:rsidR="00726BFF">
        <w:t>vat tlačítko pro tovární nastavení.</w:t>
      </w:r>
      <w:r w:rsidR="00C01A62">
        <w:t xml:space="preserve"> </w:t>
      </w:r>
      <w:r w:rsidR="00C01A62" w:rsidRPr="00265905">
        <w:t xml:space="preserve">V knihovně </w:t>
      </w:r>
      <w:r w:rsidR="00C01A62" w:rsidRPr="00265905">
        <w:t>ESP8266WiFi</w:t>
      </w:r>
      <w:r w:rsidR="00C01A62" w:rsidRPr="00265905">
        <w:t xml:space="preserve"> je třeba upravit v souboru </w:t>
      </w:r>
      <w:r w:rsidR="00C01A62" w:rsidRPr="00265905">
        <w:t>ESP8266WiFiGeneric.cpp</w:t>
      </w:r>
      <w:r w:rsidR="00C01A62" w:rsidRPr="00265905">
        <w:t xml:space="preserve"> u funkce </w:t>
      </w:r>
      <w:proofErr w:type="spellStart"/>
      <w:proofErr w:type="gramStart"/>
      <w:r w:rsidR="00C01A62" w:rsidRPr="00265905">
        <w:rPr>
          <w:rFonts w:ascii="Consolas" w:hAnsi="Consolas" w:cs="Consolas"/>
        </w:rPr>
        <w:t>hostByName</w:t>
      </w:r>
      <w:proofErr w:type="spellEnd"/>
      <w:r w:rsidR="00265905">
        <w:rPr>
          <w:rFonts w:ascii="Consolas" w:hAnsi="Consolas" w:cs="Consolas"/>
        </w:rPr>
        <w:t>(</w:t>
      </w:r>
      <w:proofErr w:type="gramEnd"/>
      <w:r w:rsidR="00265905">
        <w:rPr>
          <w:rFonts w:ascii="Consolas" w:hAnsi="Consolas" w:cs="Consolas"/>
        </w:rPr>
        <w:t>)</w:t>
      </w:r>
      <w:r w:rsidR="00C01A62" w:rsidRPr="00265905">
        <w:t xml:space="preserve">parametr na </w:t>
      </w:r>
      <w:proofErr w:type="spellStart"/>
      <w:r w:rsidR="00265905" w:rsidRPr="00265905">
        <w:t>timeout</w:t>
      </w:r>
      <w:proofErr w:type="spellEnd"/>
      <w:r w:rsidR="00265905" w:rsidRPr="00265905">
        <w:t xml:space="preserve"> </w:t>
      </w:r>
      <w:r w:rsidR="00C01A62" w:rsidRPr="00265905">
        <w:t>100 (</w:t>
      </w:r>
      <w:proofErr w:type="spellStart"/>
      <w:r w:rsidR="00C01A62" w:rsidRPr="00265905">
        <w:t>ms</w:t>
      </w:r>
      <w:proofErr w:type="spellEnd"/>
      <w:r w:rsidR="00C01A62" w:rsidRPr="00265905">
        <w:t>).</w:t>
      </w:r>
      <w:r w:rsidR="00265905">
        <w:t xml:space="preserve"> Konkrétně na </w:t>
      </w:r>
      <w:proofErr w:type="spellStart"/>
      <w:proofErr w:type="gramStart"/>
      <w:r w:rsidR="00265905" w:rsidRPr="00265905">
        <w:rPr>
          <w:rFonts w:ascii="Consolas" w:hAnsi="Consolas" w:cs="Consolas"/>
        </w:rPr>
        <w:t>hostByName</w:t>
      </w:r>
      <w:proofErr w:type="spellEnd"/>
      <w:r w:rsidR="00265905" w:rsidRPr="00265905">
        <w:rPr>
          <w:rFonts w:ascii="Consolas" w:hAnsi="Consolas" w:cs="Consolas"/>
        </w:rPr>
        <w:t>(</w:t>
      </w:r>
      <w:proofErr w:type="spellStart"/>
      <w:proofErr w:type="gramEnd"/>
      <w:r w:rsidR="00265905" w:rsidRPr="00265905">
        <w:rPr>
          <w:rFonts w:ascii="Consolas" w:hAnsi="Consolas" w:cs="Consolas"/>
        </w:rPr>
        <w:t>aHostname</w:t>
      </w:r>
      <w:proofErr w:type="spellEnd"/>
      <w:r w:rsidR="00265905" w:rsidRPr="00265905">
        <w:rPr>
          <w:rFonts w:ascii="Consolas" w:hAnsi="Consolas" w:cs="Consolas"/>
        </w:rPr>
        <w:t xml:space="preserve">, </w:t>
      </w:r>
      <w:proofErr w:type="spellStart"/>
      <w:r w:rsidR="00265905" w:rsidRPr="00265905">
        <w:rPr>
          <w:rFonts w:ascii="Consolas" w:hAnsi="Consolas" w:cs="Consolas"/>
        </w:rPr>
        <w:t>aResult</w:t>
      </w:r>
      <w:proofErr w:type="spellEnd"/>
      <w:r w:rsidR="00265905" w:rsidRPr="00265905">
        <w:rPr>
          <w:rFonts w:ascii="Consolas" w:hAnsi="Consolas" w:cs="Consolas"/>
        </w:rPr>
        <w:t>, 100)</w:t>
      </w:r>
      <w:r w:rsidR="00265905" w:rsidRPr="00265905">
        <w:rPr>
          <w:rFonts w:ascii="Times New Roman" w:hAnsi="Times New Roman"/>
        </w:rPr>
        <w:t>.</w:t>
      </w:r>
    </w:p>
    <w:p w14:paraId="34D1AFEA" w14:textId="77777777" w:rsidR="00FA012E" w:rsidRPr="00284325" w:rsidRDefault="00FA012E" w:rsidP="00284325">
      <w:pPr>
        <w:pStyle w:val="Odstavecdal"/>
        <w:numPr>
          <w:ilvl w:val="0"/>
          <w:numId w:val="0"/>
        </w:numPr>
        <w:ind w:left="1080" w:hanging="360"/>
      </w:pPr>
    </w:p>
    <w:p w14:paraId="7EB36D3C" w14:textId="47FBC619" w:rsidR="00284325" w:rsidRDefault="00284325" w:rsidP="00284325">
      <w:pPr>
        <w:pStyle w:val="Titulek"/>
        <w:keepNext/>
      </w:pPr>
      <w:r>
        <w:t xml:space="preserve">Tabulka </w:t>
      </w:r>
      <w:r w:rsidR="006D1E58">
        <w:fldChar w:fldCharType="begin"/>
      </w:r>
      <w:r w:rsidR="006D1E58">
        <w:instrText xml:space="preserve"> SEQ Tabulka \* ARABIC </w:instrText>
      </w:r>
      <w:r w:rsidR="006D1E58">
        <w:fldChar w:fldCharType="separate"/>
      </w:r>
      <w:r w:rsidR="00DC2759">
        <w:rPr>
          <w:noProof/>
        </w:rPr>
        <w:t>3</w:t>
      </w:r>
      <w:r w:rsidR="006D1E58">
        <w:rPr>
          <w:noProof/>
        </w:rPr>
        <w:fldChar w:fldCharType="end"/>
      </w:r>
      <w:r>
        <w:t>: Použité knihovny</w:t>
      </w:r>
    </w:p>
    <w:tbl>
      <w:tblPr>
        <w:tblW w:w="40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2140"/>
      </w:tblGrid>
      <w:tr w:rsidR="00675271" w:rsidRPr="00675271" w14:paraId="370F21EB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A216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Použité knihovny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7114A" w14:textId="77777777" w:rsidR="00675271" w:rsidRPr="00675271" w:rsidRDefault="00675271" w:rsidP="00675271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Využití</w:t>
            </w:r>
          </w:p>
        </w:tc>
      </w:tr>
      <w:tr w:rsidR="00675271" w:rsidRPr="00675271" w14:paraId="1CDDE392" w14:textId="77777777" w:rsidTr="00675271">
        <w:trPr>
          <w:trHeight w:val="315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CA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TimeLib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A20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Čas</w:t>
            </w:r>
          </w:p>
        </w:tc>
      </w:tr>
      <w:tr w:rsidR="00675271" w:rsidRPr="00675271" w14:paraId="1E1A47F7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1E6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ESP8266WiFi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F808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Připojení k Wi-Fi sítím</w:t>
            </w:r>
          </w:p>
        </w:tc>
      </w:tr>
      <w:tr w:rsidR="00675271" w:rsidRPr="00675271" w14:paraId="1333D48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885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WiFiUdp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B25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Práce s UDP pakety</w:t>
            </w:r>
          </w:p>
        </w:tc>
      </w:tr>
      <w:tr w:rsidR="00675271" w:rsidRPr="00675271" w14:paraId="65F5DA66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DF43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ESP8266WebServer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EB39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Provoz http serveru</w:t>
            </w:r>
          </w:p>
        </w:tc>
      </w:tr>
      <w:tr w:rsidR="00675271" w:rsidRPr="00675271" w14:paraId="7F0EFB2D" w14:textId="77777777" w:rsidTr="00675271">
        <w:trPr>
          <w:trHeight w:val="300"/>
          <w:jc w:val="center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5C17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ESP8266mDNS.h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9A72" w14:textId="77777777" w:rsidR="00675271" w:rsidRPr="00675271" w:rsidRDefault="00675271" w:rsidP="00675271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>Multicast</w:t>
            </w:r>
            <w:proofErr w:type="spellEnd"/>
            <w:r w:rsidRPr="00675271">
              <w:rPr>
                <w:rFonts w:ascii="Calibri" w:hAnsi="Calibri"/>
                <w:color w:val="000000"/>
                <w:sz w:val="22"/>
                <w:szCs w:val="22"/>
              </w:rPr>
              <w:t xml:space="preserve"> DNS</w:t>
            </w:r>
          </w:p>
        </w:tc>
      </w:tr>
    </w:tbl>
    <w:p w14:paraId="6E0F6B5F" w14:textId="08BF1CDE" w:rsidR="00661ECD" w:rsidRDefault="00661ECD" w:rsidP="00661ECD">
      <w:pPr>
        <w:pStyle w:val="Odstavecprvn"/>
      </w:pPr>
    </w:p>
    <w:p w14:paraId="5B414C61" w14:textId="731C1301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1712118A" w14:textId="77777777" w:rsidR="00675271" w:rsidRP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012FBDB" w14:textId="2B379E7F" w:rsidR="00A25D41" w:rsidRDefault="00A25D41" w:rsidP="00A25D41">
      <w:pPr>
        <w:pStyle w:val="Odstavecdal"/>
      </w:pPr>
      <w:r>
        <w:t>vývojový diagram</w:t>
      </w:r>
    </w:p>
    <w:p w14:paraId="0FC82CEE" w14:textId="3699AE3E" w:rsidR="00DC2759" w:rsidRDefault="00DC2759">
      <w:pPr>
        <w:spacing w:line="240" w:lineRule="auto"/>
        <w:jc w:val="left"/>
      </w:pPr>
      <w:r>
        <w:br w:type="page"/>
      </w:r>
    </w:p>
    <w:p w14:paraId="75C78EFF" w14:textId="5E21D3DA" w:rsidR="00675271" w:rsidRDefault="00307560" w:rsidP="0058083C">
      <w:pPr>
        <w:pStyle w:val="Matvrazy"/>
      </w:pPr>
      <w:r>
        <w:lastRenderedPageBreak/>
        <w:t xml:space="preserve">Nastavení hodin mělo </w:t>
      </w:r>
      <w:r w:rsidR="00F01E7F">
        <w:t>být,</w:t>
      </w:r>
      <w:r>
        <w:t xml:space="preserve"> pokud možno snadno dostupné. Bylo zde několik variant, které bylo možné využít. Namátkou je to například specializovaný software, který by jen komunikoval s hodinami přes </w:t>
      </w:r>
      <w:r w:rsidR="00F01E7F">
        <w:t xml:space="preserve">sériovou linku. My jsme zvolili elegantnější řešení, kdy komunikace probíhá skrze webové rozhraní (přes Wi-Fi). Tím je vyloučena potřeba aplikace a ovládání je tak multiplatformní.  Výchozí </w:t>
      </w:r>
      <w:r w:rsidR="0058083C">
        <w:t xml:space="preserve">účet a heslo je: </w:t>
      </w:r>
      <w:r w:rsidR="0058083C" w:rsidRPr="0058083C">
        <w:rPr>
          <w:rFonts w:ascii="Consolas" w:hAnsi="Consolas" w:cs="Consolas"/>
        </w:rPr>
        <w:t>admin</w:t>
      </w:r>
      <w:r w:rsidR="0058083C">
        <w:t xml:space="preserve">, </w:t>
      </w:r>
      <w:r w:rsidR="0058083C" w:rsidRPr="0058083C">
        <w:rPr>
          <w:rFonts w:ascii="Consolas" w:hAnsi="Consolas" w:cs="Consolas"/>
        </w:rPr>
        <w:t>admin</w:t>
      </w:r>
      <w:r w:rsidR="0058083C">
        <w:t>.</w:t>
      </w:r>
      <w:r w:rsidR="00F90FF5">
        <w:t xml:space="preserve"> Po přihlášení se uživatel dostane na hlavní stránku (/</w:t>
      </w:r>
      <w:proofErr w:type="spellStart"/>
      <w:r w:rsidR="00F90FF5">
        <w:t>main</w:t>
      </w:r>
      <w:proofErr w:type="spellEnd"/>
      <w:r w:rsidR="00F90FF5">
        <w:t xml:space="preserve">), která se každou 1 vteřinu aktualizuje. Viz obr. </w:t>
      </w:r>
      <w:proofErr w:type="spellStart"/>
      <w:r w:rsidR="00F90FF5">
        <w:t>xx</w:t>
      </w:r>
      <w:proofErr w:type="spellEnd"/>
      <w:r w:rsidR="00F90FF5">
        <w:t>.</w:t>
      </w:r>
    </w:p>
    <w:p w14:paraId="05EDA31D" w14:textId="77777777" w:rsidR="0058083C" w:rsidRDefault="0058083C" w:rsidP="0058083C">
      <w:pPr>
        <w:pStyle w:val="Matvrazy"/>
      </w:pPr>
    </w:p>
    <w:p w14:paraId="7BE68A02" w14:textId="32F44A3C" w:rsidR="001A51FB" w:rsidRDefault="0058083C" w:rsidP="001A51FB">
      <w:pPr>
        <w:pStyle w:val="Matvrazy"/>
        <w:rPr>
          <w:noProof/>
        </w:rPr>
      </w:pPr>
      <w:r>
        <w:t xml:space="preserve">Jednotlivé stánky a s jejich příponami jsou v tab. </w:t>
      </w:r>
      <w:proofErr w:type="spellStart"/>
      <w:r w:rsidRPr="0058083C">
        <w:rPr>
          <w:highlight w:val="yellow"/>
        </w:rPr>
        <w:t>xx</w:t>
      </w:r>
      <w:proofErr w:type="spellEnd"/>
      <w:r>
        <w:t xml:space="preserve">. Zabezpečení je u všech stánek řešeno pomocí porovnání zadaného hesla a účtu, které se ukládá to dočasné pracovní proměnné </w:t>
      </w:r>
      <w:proofErr w:type="spellStart"/>
      <w:r w:rsidRPr="0058083C">
        <w:rPr>
          <w:rFonts w:ascii="Consolas" w:hAnsi="Consolas" w:cs="Consolas"/>
        </w:rPr>
        <w:t>tmpLogin</w:t>
      </w:r>
      <w:proofErr w:type="spellEnd"/>
      <w:r>
        <w:t xml:space="preserve"> a </w:t>
      </w:r>
      <w:proofErr w:type="spellStart"/>
      <w:r w:rsidRPr="0058083C">
        <w:rPr>
          <w:rFonts w:ascii="Consolas" w:hAnsi="Consolas" w:cs="Consolas"/>
        </w:rPr>
        <w:t>tmpPassword</w:t>
      </w:r>
      <w:proofErr w:type="spellEnd"/>
      <w:r>
        <w:rPr>
          <w:rFonts w:ascii="Consolas" w:hAnsi="Consolas" w:cs="Consolas"/>
        </w:rPr>
        <w:t xml:space="preserve">. </w:t>
      </w:r>
      <w:r w:rsidRPr="0058083C">
        <w:t>To znamená, že pokud je rozhraní odemčené, tak je dostupné pro všechny uživatele, dokud se jeden z nich neodhlásí.</w:t>
      </w:r>
      <w:r w:rsidR="001A51FB">
        <w:t xml:space="preserve"> Potom vyžaduje znovu po všech uživatelích autorizaci.</w:t>
      </w:r>
      <w:r w:rsidR="00F90FF5" w:rsidRPr="00F90FF5">
        <w:rPr>
          <w:noProof/>
        </w:rPr>
        <w:t xml:space="preserve"> </w:t>
      </w:r>
    </w:p>
    <w:p w14:paraId="60D0A208" w14:textId="3EE4FCA0" w:rsidR="0027118D" w:rsidRDefault="0027118D" w:rsidP="001A51FB">
      <w:pPr>
        <w:pStyle w:val="Matvrazy"/>
        <w:rPr>
          <w:noProof/>
        </w:rPr>
      </w:pPr>
    </w:p>
    <w:p w14:paraId="71BC594B" w14:textId="68D95A28" w:rsidR="0027118D" w:rsidRDefault="0027118D" w:rsidP="001A51FB">
      <w:pPr>
        <w:pStyle w:val="Matvrazy"/>
      </w:pPr>
      <w:r>
        <w:rPr>
          <w:noProof/>
        </w:rPr>
        <w:t xml:space="preserve">Jednotlivé vstupy formulářů </w:t>
      </w:r>
      <w:r w:rsidR="00A4640B">
        <w:rPr>
          <w:noProof/>
        </w:rPr>
        <w:t xml:space="preserve">pro hodiny a podobně </w:t>
      </w:r>
      <w:r>
        <w:rPr>
          <w:noProof/>
        </w:rPr>
        <w:t>jsou ošetřeny proti nežádoucím vstupům jako jsou znaky</w:t>
      </w:r>
      <w:r w:rsidR="00A4640B">
        <w:rPr>
          <w:noProof/>
        </w:rPr>
        <w:t>:</w:t>
      </w:r>
      <w:r>
        <w:rPr>
          <w:noProof/>
        </w:rPr>
        <w:t xml:space="preserve"> &amp;x@ a</w:t>
      </w:r>
      <w:r w:rsidR="00A4640B">
        <w:rPr>
          <w:noProof/>
        </w:rPr>
        <w:t xml:space="preserve"> jiné.</w:t>
      </w:r>
    </w:p>
    <w:p w14:paraId="25881CEF" w14:textId="7BDC7813" w:rsidR="00F90FF5" w:rsidRDefault="0060079A">
      <w:pPr>
        <w:spacing w:line="240" w:lineRule="auto"/>
        <w:jc w:val="left"/>
        <w:rPr>
          <w:rFonts w:ascii="Cambria Math" w:hAnsi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7582C24" wp14:editId="05218A8B">
            <wp:simplePos x="0" y="0"/>
            <wp:positionH relativeFrom="margin">
              <wp:posOffset>76200</wp:posOffset>
            </wp:positionH>
            <wp:positionV relativeFrom="paragraph">
              <wp:posOffset>615950</wp:posOffset>
            </wp:positionV>
            <wp:extent cx="5252085" cy="2800350"/>
            <wp:effectExtent l="0" t="0" r="571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lavni_obrazovk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FF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D16FD" wp14:editId="53F75C6C">
                <wp:simplePos x="0" y="0"/>
                <wp:positionH relativeFrom="column">
                  <wp:posOffset>-433705</wp:posOffset>
                </wp:positionH>
                <wp:positionV relativeFrom="paragraph">
                  <wp:posOffset>3496310</wp:posOffset>
                </wp:positionV>
                <wp:extent cx="5906770" cy="635"/>
                <wp:effectExtent l="0" t="0" r="0" b="0"/>
                <wp:wrapTopAndBottom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6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1D11DA" w14:textId="223A8124" w:rsidR="00F90FF5" w:rsidRPr="00D42A43" w:rsidRDefault="00F90FF5" w:rsidP="00F90FF5">
                            <w:pPr>
                              <w:pStyle w:val="Titulek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Hlavní obrazovka</w:t>
                            </w:r>
                            <w:r w:rsidR="004209A1">
                              <w:t xml:space="preserve"> (webové rozhraní)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D16FD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-34.15pt;margin-top:275.3pt;width:465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" stroked="f">
                <v:textbox style="mso-fit-shape-to-text:t" inset="0,0,0,0">
                  <w:txbxContent>
                    <w:p w14:paraId="091D11DA" w14:textId="223A8124" w:rsidR="00F90FF5" w:rsidRPr="00D42A43" w:rsidRDefault="00F90FF5" w:rsidP="00F90FF5">
                      <w:pPr>
                        <w:pStyle w:val="Titulek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Hlavní obrazovka</w:t>
                      </w:r>
                      <w:r w:rsidR="004209A1">
                        <w:t xml:space="preserve"> (webové rozhraní)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90FF5">
        <w:br w:type="page"/>
      </w:r>
    </w:p>
    <w:p w14:paraId="5BD89010" w14:textId="4487EDAA" w:rsidR="00DC2759" w:rsidRDefault="00DC2759" w:rsidP="00DC2759">
      <w:pPr>
        <w:pStyle w:val="Titulek"/>
        <w:keepNext/>
      </w:pPr>
      <w:r>
        <w:lastRenderedPageBreak/>
        <w:t xml:space="preserve">Tabulka </w:t>
      </w:r>
      <w:fldSimple w:instr=" SEQ Tabulka \* ARABIC ">
        <w:r>
          <w:rPr>
            <w:noProof/>
          </w:rPr>
          <w:t>4</w:t>
        </w:r>
      </w:fldSimple>
      <w:r>
        <w:t>: Seznam použitých stránek</w:t>
      </w: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420"/>
        <w:gridCol w:w="960"/>
        <w:gridCol w:w="1700"/>
      </w:tblGrid>
      <w:tr w:rsidR="00141F5C" w:rsidRPr="00141F5C" w14:paraId="44CCFADC" w14:textId="77777777" w:rsidTr="00141F5C">
        <w:trPr>
          <w:trHeight w:val="315"/>
        </w:trPr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03C6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Funkce pro jednotlivé stránky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C2F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Účel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0148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Metoda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B08CB" w14:textId="77777777" w:rsidR="00141F5C" w:rsidRPr="00141F5C" w:rsidRDefault="00141F5C" w:rsidP="00141F5C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Přípona</w:t>
            </w:r>
          </w:p>
        </w:tc>
      </w:tr>
      <w:tr w:rsidR="00141F5C" w:rsidRPr="00141F5C" w14:paraId="584E6136" w14:textId="77777777" w:rsidTr="00141F5C">
        <w:trPr>
          <w:trHeight w:val="315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handleRoot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0D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Přihlašovací okno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364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535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</w:tc>
      </w:tr>
      <w:tr w:rsidR="00141F5C" w:rsidRPr="00141F5C" w14:paraId="7755FE3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4335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handleMain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E7C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Hlavní obrazovka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54AA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E91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proofErr w:type="spellEnd"/>
          </w:p>
        </w:tc>
      </w:tr>
      <w:tr w:rsidR="00141F5C" w:rsidRPr="00141F5C" w14:paraId="2FD0B6F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5E03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handleNotFound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6BC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Chybný parametr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BDFD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76C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</w:p>
        </w:tc>
      </w:tr>
      <w:tr w:rsidR="00141F5C" w:rsidRPr="00141F5C" w14:paraId="19DA278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B88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5B8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Kontrola autorizace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10CC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354D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/login</w:t>
            </w:r>
          </w:p>
        </w:tc>
      </w:tr>
      <w:tr w:rsidR="00141F5C" w:rsidRPr="00141F5C" w14:paraId="528541F3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35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handleSetTime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3F0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6E7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095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settime</w:t>
            </w:r>
            <w:proofErr w:type="spellEnd"/>
          </w:p>
        </w:tc>
      </w:tr>
      <w:tr w:rsidR="00141F5C" w:rsidRPr="00141F5C" w14:paraId="43ABE5EA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E9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handleSetMessage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27F9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času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1F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7E72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setmessage</w:t>
            </w:r>
            <w:proofErr w:type="spellEnd"/>
          </w:p>
        </w:tc>
      </w:tr>
      <w:tr w:rsidR="00141F5C" w:rsidRPr="00141F5C" w14:paraId="7094F3B1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099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C50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B1E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DD7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/alarm</w:t>
            </w:r>
          </w:p>
        </w:tc>
      </w:tr>
      <w:tr w:rsidR="00141F5C" w:rsidRPr="00141F5C" w14:paraId="27CFB1BC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BD9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3B0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533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E06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alarmmessage</w:t>
            </w:r>
            <w:proofErr w:type="spellEnd"/>
          </w:p>
        </w:tc>
      </w:tr>
      <w:tr w:rsidR="00141F5C" w:rsidRPr="00141F5C" w14:paraId="7DD455FB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2346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handleAlarmOff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C6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vypnutí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budíčku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133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02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alarmoff</w:t>
            </w:r>
            <w:proofErr w:type="spellEnd"/>
          </w:p>
        </w:tc>
      </w:tr>
      <w:tr w:rsidR="00141F5C" w:rsidRPr="00141F5C" w14:paraId="18BEF998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78C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D75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D9C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98C7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</w:t>
            </w:r>
            <w:proofErr w:type="spellEnd"/>
          </w:p>
        </w:tc>
      </w:tr>
      <w:tr w:rsidR="00141F5C" w:rsidRPr="00141F5C" w14:paraId="527EFBB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B7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handleChLoginMessage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9D0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Zpracování </w:t>
            </w:r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dat - změna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hesla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1A8A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09DB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chloginmessage</w:t>
            </w:r>
            <w:proofErr w:type="spellEnd"/>
          </w:p>
        </w:tc>
      </w:tr>
      <w:tr w:rsidR="00141F5C" w:rsidRPr="00141F5C" w14:paraId="7510E274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5732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handleLogout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107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Odhlášení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EC35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EA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logout</w:t>
            </w:r>
            <w:proofErr w:type="spellEnd"/>
          </w:p>
        </w:tc>
      </w:tr>
      <w:tr w:rsidR="00141F5C" w:rsidRPr="00141F5C" w14:paraId="0E291C90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946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5331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Změna přihlašovacích údajů k Wi-Fi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5F03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64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</w:t>
            </w:r>
            <w:proofErr w:type="spellEnd"/>
          </w:p>
        </w:tc>
      </w:tr>
      <w:tr w:rsidR="00141F5C" w:rsidRPr="00141F5C" w14:paraId="2D42D80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7DD4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handleAccessMessage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0CB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E05D3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249B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accessmessage</w:t>
            </w:r>
            <w:proofErr w:type="spellEnd"/>
          </w:p>
        </w:tc>
      </w:tr>
      <w:tr w:rsidR="00141F5C" w:rsidRPr="00141F5C" w14:paraId="576D3FE7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78479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0BA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Nastavení parametrů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86C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2F3F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</w:t>
            </w:r>
            <w:proofErr w:type="spellEnd"/>
          </w:p>
        </w:tc>
      </w:tr>
      <w:tr w:rsidR="00141F5C" w:rsidRPr="00141F5C" w14:paraId="7DE04D6F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6DB7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handleNTPMessage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D56E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Zpracování dat z NTP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2AF8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D4B1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ntpmessage</w:t>
            </w:r>
            <w:proofErr w:type="spellEnd"/>
          </w:p>
        </w:tc>
      </w:tr>
      <w:tr w:rsidR="00141F5C" w:rsidRPr="00141F5C" w14:paraId="365E39F6" w14:textId="77777777" w:rsidTr="00141F5C">
        <w:trPr>
          <w:trHeight w:val="300"/>
        </w:trPr>
        <w:tc>
          <w:tcPr>
            <w:tcW w:w="3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91F0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void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handleDixi</w:t>
            </w:r>
            <w:proofErr w:type="spell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gramEnd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);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6C58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 xml:space="preserve">Za/vypnutí 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digitron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42BC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GET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0D2D" w14:textId="77777777" w:rsidR="00141F5C" w:rsidRPr="00141F5C" w:rsidRDefault="00141F5C" w:rsidP="00141F5C">
            <w:pPr>
              <w:spacing w:line="240" w:lineRule="auto"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proofErr w:type="spellStart"/>
            <w:r w:rsidRPr="00141F5C">
              <w:rPr>
                <w:rFonts w:ascii="Calibri" w:hAnsi="Calibri"/>
                <w:color w:val="000000"/>
                <w:sz w:val="22"/>
                <w:szCs w:val="22"/>
              </w:rPr>
              <w:t>dixi</w:t>
            </w:r>
            <w:proofErr w:type="spellEnd"/>
          </w:p>
        </w:tc>
      </w:tr>
    </w:tbl>
    <w:p w14:paraId="4746B61B" w14:textId="77777777" w:rsidR="0058083C" w:rsidRDefault="0058083C" w:rsidP="0058083C">
      <w:pPr>
        <w:pStyle w:val="Matvrazy"/>
      </w:pPr>
    </w:p>
    <w:p w14:paraId="55A68D68" w14:textId="5FB7CAA1" w:rsidR="00675271" w:rsidRDefault="001A51FB" w:rsidP="00A90AA0">
      <w:pPr>
        <w:pStyle w:val="Matvrazy"/>
      </w:pPr>
      <w:r>
        <w:t>Čas se</w:t>
      </w:r>
      <w:r w:rsidR="00A90AA0">
        <w:t xml:space="preserve"> při zapnutí</w:t>
      </w:r>
      <w:r>
        <w:t xml:space="preserve"> defaultně počítá od 00:00:00 1.1.1970. Program se snaží pravidelně dotazovat NTP (</w:t>
      </w:r>
      <w:r w:rsidR="00A90AA0" w:rsidRPr="00A90AA0">
        <w:t xml:space="preserve">Network Time </w:t>
      </w:r>
      <w:proofErr w:type="spellStart"/>
      <w:r w:rsidR="00A90AA0" w:rsidRPr="00A90AA0">
        <w:t>Protocol</w:t>
      </w:r>
      <w:proofErr w:type="spellEnd"/>
      <w:r>
        <w:t xml:space="preserve">) serveru pro aktuální čas. </w:t>
      </w:r>
      <w:r w:rsidR="00A90AA0">
        <w:t xml:space="preserve">Výchozí server je </w:t>
      </w:r>
      <w:r w:rsidR="00A90AA0" w:rsidRPr="00A90AA0">
        <w:rPr>
          <w:rFonts w:ascii="Consolas" w:hAnsi="Consolas" w:cs="Consolas"/>
        </w:rPr>
        <w:t>ntp.cesnet.cz</w:t>
      </w:r>
      <w:r w:rsidR="00A90AA0">
        <w:rPr>
          <w:rFonts w:ascii="Consolas" w:hAnsi="Consolas" w:cs="Consolas"/>
        </w:rPr>
        <w:t xml:space="preserve">. </w:t>
      </w:r>
      <w:r>
        <w:t xml:space="preserve">Interval dotazů </w:t>
      </w:r>
      <w:r w:rsidR="0060079A">
        <w:t>na NTP server je</w:t>
      </w:r>
      <w:r>
        <w:t xml:space="preserve"> ve výchozím nastavení 180 sekund (kvůli demonstraci) v</w:t>
      </w:r>
      <w:r w:rsidR="00A90AA0">
        <w:t xml:space="preserve"> makru </w:t>
      </w:r>
      <w:r w:rsidRPr="00A90AA0">
        <w:rPr>
          <w:rFonts w:ascii="Consolas" w:hAnsi="Consolas" w:cs="Consolas"/>
        </w:rPr>
        <w:t>NTPSYNC</w:t>
      </w:r>
      <w:r w:rsidR="00A90AA0">
        <w:t>. Časovou zónu je též možné měnit</w:t>
      </w:r>
      <w:r w:rsidR="0060079A">
        <w:t>,</w:t>
      </w:r>
      <w:r w:rsidR="00A90AA0">
        <w:t xml:space="preserve"> výchozí je +2. </w:t>
      </w:r>
    </w:p>
    <w:p w14:paraId="15EA22F9" w14:textId="7D55A98B" w:rsidR="00A90AA0" w:rsidRDefault="00A90AA0" w:rsidP="00A90AA0">
      <w:pPr>
        <w:pStyle w:val="Matvrazy"/>
      </w:pPr>
    </w:p>
    <w:p w14:paraId="42A2A177" w14:textId="688AE15B" w:rsidR="005B0264" w:rsidRDefault="0027118D" w:rsidP="00A90AA0">
      <w:pPr>
        <w:pStyle w:val="Matvrazy"/>
      </w:pPr>
      <w:r w:rsidRPr="0027118D">
        <w:rPr>
          <w:highlight w:val="yellow"/>
        </w:rPr>
        <w:t>Martinova část</w:t>
      </w:r>
    </w:p>
    <w:p w14:paraId="59A7C9DF" w14:textId="77777777" w:rsidR="00A90AA0" w:rsidRDefault="00A90AA0" w:rsidP="00A90AA0">
      <w:pPr>
        <w:pStyle w:val="Matvrazy"/>
      </w:pPr>
    </w:p>
    <w:p w14:paraId="354BD001" w14:textId="38778A82" w:rsidR="00A90AA0" w:rsidRDefault="00A90AA0" w:rsidP="00A90AA0">
      <w:pPr>
        <w:pStyle w:val="Matvrazy"/>
      </w:pPr>
    </w:p>
    <w:p w14:paraId="5D097664" w14:textId="77777777" w:rsidR="00A90AA0" w:rsidRDefault="00A90AA0" w:rsidP="00A90AA0">
      <w:pPr>
        <w:pStyle w:val="Matvrazy"/>
      </w:pPr>
    </w:p>
    <w:p w14:paraId="17B0B7D7" w14:textId="7189688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3F7BF070" w14:textId="77777777" w:rsidR="00675271" w:rsidRDefault="00675271" w:rsidP="00675271">
      <w:pPr>
        <w:pStyle w:val="Odstavecdal"/>
        <w:numPr>
          <w:ilvl w:val="0"/>
          <w:numId w:val="0"/>
        </w:numPr>
        <w:ind w:left="1080" w:hanging="360"/>
      </w:pPr>
    </w:p>
    <w:p w14:paraId="483DC1A2" w14:textId="55D622F0" w:rsidR="00A25D41" w:rsidRDefault="00A25D41" w:rsidP="00A25D41">
      <w:pPr>
        <w:pStyle w:val="Odstavecdal"/>
      </w:pPr>
      <w:r>
        <w:t>obrázky rozhraní</w:t>
      </w:r>
    </w:p>
    <w:p w14:paraId="130726AF" w14:textId="79414CE4" w:rsidR="00A25D41" w:rsidRDefault="00A25D41" w:rsidP="00A25D41">
      <w:pPr>
        <w:pStyle w:val="Odstavecdal"/>
      </w:pPr>
      <w:r>
        <w:t>seznam použitých knihoven</w:t>
      </w:r>
    </w:p>
    <w:p w14:paraId="592FACF4" w14:textId="300F63C4" w:rsidR="00A25D41" w:rsidRDefault="00A25D41" w:rsidP="00A25D41">
      <w:pPr>
        <w:pStyle w:val="Odstavecdal"/>
      </w:pPr>
      <w:proofErr w:type="gramStart"/>
      <w:r>
        <w:t>?</w:t>
      </w:r>
      <w:proofErr w:type="spellStart"/>
      <w:r>
        <w:t>Visual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>?</w:t>
      </w:r>
    </w:p>
    <w:p w14:paraId="59732361" w14:textId="06B8D816" w:rsidR="00301D9F" w:rsidRDefault="00301D9F" w:rsidP="00A25D41">
      <w:pPr>
        <w:pStyle w:val="Odstavecdal"/>
      </w:pPr>
      <w:r>
        <w:t>seznam použitých knihoven</w:t>
      </w:r>
    </w:p>
    <w:p w14:paraId="605B4F9A" w14:textId="5A76B66D" w:rsidR="00A25D41" w:rsidRDefault="00A25D41" w:rsidP="00A25D41">
      <w:pPr>
        <w:pStyle w:val="Odstavecdal"/>
      </w:pPr>
      <w:r>
        <w:t xml:space="preserve">Popsat </w:t>
      </w:r>
      <w:proofErr w:type="spellStart"/>
      <w:r>
        <w:t>feature</w:t>
      </w:r>
      <w:proofErr w:type="spellEnd"/>
      <w:r>
        <w:t xml:space="preserve"> </w:t>
      </w:r>
    </w:p>
    <w:p w14:paraId="17414DF7" w14:textId="4DE9944E" w:rsidR="00A25D41" w:rsidRDefault="00A25D41" w:rsidP="00A25D41">
      <w:pPr>
        <w:pStyle w:val="Odstavecdal"/>
        <w:numPr>
          <w:ilvl w:val="1"/>
          <w:numId w:val="16"/>
        </w:numPr>
      </w:pPr>
      <w:r>
        <w:t>odhlašování</w:t>
      </w:r>
    </w:p>
    <w:p w14:paraId="14EB4DE1" w14:textId="73603A05" w:rsidR="00A25D41" w:rsidRDefault="00A25D41" w:rsidP="00A25D41">
      <w:pPr>
        <w:pStyle w:val="Odstavecdal"/>
        <w:numPr>
          <w:ilvl w:val="1"/>
          <w:numId w:val="16"/>
        </w:numPr>
      </w:pPr>
      <w:r>
        <w:t>budík</w:t>
      </w:r>
    </w:p>
    <w:p w14:paraId="4D9EC67B" w14:textId="1763E583" w:rsidR="00A25D41" w:rsidRDefault="00A25D41" w:rsidP="00A25D41">
      <w:pPr>
        <w:pStyle w:val="Odstavecdal"/>
        <w:numPr>
          <w:ilvl w:val="1"/>
          <w:numId w:val="16"/>
        </w:numPr>
      </w:pPr>
      <w:r>
        <w:t>NTP – jak často se aktualizuje</w:t>
      </w:r>
    </w:p>
    <w:p w14:paraId="6E689845" w14:textId="77777777" w:rsidR="00A25D41" w:rsidRPr="00A25D41" w:rsidRDefault="00A25D41" w:rsidP="00A25D41">
      <w:pPr>
        <w:pStyle w:val="Odstavecdal"/>
      </w:pPr>
    </w:p>
    <w:p w14:paraId="5BE2EA49" w14:textId="581F5D49" w:rsidR="003813F7" w:rsidRPr="00AB71E2" w:rsidRDefault="00C674D3" w:rsidP="00B0699A">
      <w:pPr>
        <w:pStyle w:val="Nadpis1"/>
      </w:pPr>
      <w:bookmarkStart w:id="5" w:name="_Toc101325795"/>
      <w:bookmarkStart w:id="6" w:name="_Toc215678063"/>
      <w:bookmarkStart w:id="7" w:name="_Toc8378185"/>
      <w:r w:rsidRPr="00AB71E2">
        <w:lastRenderedPageBreak/>
        <w:t>Závěr</w:t>
      </w:r>
      <w:bookmarkEnd w:id="5"/>
      <w:bookmarkEnd w:id="6"/>
      <w:bookmarkEnd w:id="7"/>
    </w:p>
    <w:p w14:paraId="6A2F56EB" w14:textId="315FD18D" w:rsidR="00D63743" w:rsidRPr="00D63743" w:rsidRDefault="004C4ECB" w:rsidP="00A25D41">
      <w:pPr>
        <w:pStyle w:val="Odstavecprvn"/>
      </w:pPr>
      <w:r w:rsidRPr="001C3CB0">
        <w:rPr>
          <w:highlight w:val="yellow"/>
        </w:rPr>
        <w:t xml:space="preserve">Bude </w:t>
      </w:r>
      <w:r w:rsidR="001C3CB0" w:rsidRPr="001C3CB0">
        <w:rPr>
          <w:highlight w:val="yellow"/>
        </w:rPr>
        <w:t>doplněno</w:t>
      </w:r>
      <w:r>
        <w:t>.</w:t>
      </w:r>
    </w:p>
    <w:p w14:paraId="2D5E1EA2" w14:textId="3D6D51A8" w:rsidR="00CE23A2" w:rsidRPr="00FC5395" w:rsidRDefault="00C674D3" w:rsidP="005E29B7">
      <w:pPr>
        <w:pStyle w:val="Nadpis1-neslovan"/>
        <w:spacing w:line="276" w:lineRule="auto"/>
        <w:outlineLvl w:val="0"/>
        <w:rPr>
          <w:lang w:val="cs-CZ"/>
        </w:rPr>
      </w:pPr>
      <w:r w:rsidRPr="00912EE1">
        <w:rPr>
          <w:lang w:val="cs-CZ"/>
        </w:rPr>
        <w:br w:type="page"/>
      </w:r>
      <w:bookmarkStart w:id="8" w:name="_Toc8378188"/>
      <w:r w:rsidR="00CE23A2" w:rsidRPr="005E29B7">
        <w:rPr>
          <w:lang w:val="cs-CZ"/>
        </w:rPr>
        <w:lastRenderedPageBreak/>
        <w:t>Seznam příloh</w:t>
      </w:r>
      <w:bookmarkEnd w:id="8"/>
    </w:p>
    <w:p w14:paraId="14642A00" w14:textId="77777777" w:rsidR="00616C5A" w:rsidRPr="00912EE1" w:rsidRDefault="00616C5A" w:rsidP="00A25D41">
      <w:pPr>
        <w:pStyle w:val="Odstavecprvn"/>
      </w:pPr>
    </w:p>
    <w:p w14:paraId="61AC0CED" w14:textId="77777777" w:rsidR="00B01531" w:rsidRPr="00912EE1" w:rsidRDefault="00B01531" w:rsidP="00A25D41">
      <w:pPr>
        <w:pStyle w:val="Odstavecprvn"/>
      </w:pPr>
    </w:p>
    <w:sectPr w:rsidR="00B01531" w:rsidRPr="00912EE1" w:rsidSect="00FA63D6">
      <w:footerReference w:type="default" r:id="rId14"/>
      <w:pgSz w:w="11906" w:h="16838"/>
      <w:pgMar w:top="1701" w:right="1418" w:bottom="1701" w:left="1418" w:header="709" w:footer="709" w:gutter="567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Ondřej Vybíral" w:date="2019-05-22T16:36:00Z" w:initials="OV">
    <w:p w14:paraId="5774C214" w14:textId="6121937B" w:rsidR="0060079A" w:rsidRDefault="0060079A">
      <w:pPr>
        <w:pStyle w:val="Textkomente"/>
      </w:pPr>
      <w:r>
        <w:rPr>
          <w:rStyle w:val="Odkaznakoment"/>
        </w:rPr>
        <w:annotationRef/>
      </w:r>
      <w:r>
        <w:t>Potřeba doplnit Martinovi části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74C2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74C214" w16cid:durableId="208FF92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2477D4" w14:textId="77777777" w:rsidR="006D1E58" w:rsidRDefault="006D1E58">
      <w:pPr>
        <w:spacing w:line="240" w:lineRule="auto"/>
      </w:pPr>
      <w:r>
        <w:separator/>
      </w:r>
    </w:p>
  </w:endnote>
  <w:endnote w:type="continuationSeparator" w:id="0">
    <w:p w14:paraId="78DE4B92" w14:textId="77777777" w:rsidR="006D1E58" w:rsidRDefault="006D1E58">
      <w:pPr>
        <w:spacing w:line="240" w:lineRule="auto"/>
      </w:pPr>
      <w:r>
        <w:continuationSeparator/>
      </w:r>
    </w:p>
  </w:endnote>
  <w:endnote w:type="continuationNotice" w:id="1">
    <w:p w14:paraId="1E68ACC1" w14:textId="77777777" w:rsidR="006D1E58" w:rsidRDefault="006D1E5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Vafle VUT">
    <w:altName w:val="Times New Roman"/>
    <w:panose1 w:val="02000506030000020004"/>
    <w:charset w:val="EE"/>
    <w:family w:val="auto"/>
    <w:pitch w:val="variable"/>
    <w:sig w:usb0="800000AF" w:usb1="5000606A" w:usb2="00000000" w:usb3="00000000" w:csb0="8000009B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90B32" w14:textId="77777777" w:rsidR="004C7ED1" w:rsidRDefault="004C7ED1" w:rsidP="002975FF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D370" w14:textId="77777777" w:rsidR="004C7ED1" w:rsidRDefault="004C7ED1" w:rsidP="00E45481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>
      <w:rPr>
        <w:rStyle w:val="slostrnky"/>
        <w:noProof/>
      </w:rPr>
      <w:t>7</w:t>
    </w:r>
    <w:r>
      <w:rPr>
        <w:rStyle w:val="slostrnky"/>
      </w:rPr>
      <w:fldChar w:fldCharType="end"/>
    </w:r>
  </w:p>
  <w:p w14:paraId="2A2C6673" w14:textId="77777777" w:rsidR="004C7ED1" w:rsidRDefault="004C7ED1" w:rsidP="002975FF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12C47" w14:textId="77777777" w:rsidR="006D1E58" w:rsidRDefault="006D1E58">
      <w:pPr>
        <w:spacing w:line="240" w:lineRule="auto"/>
      </w:pPr>
      <w:r>
        <w:separator/>
      </w:r>
    </w:p>
  </w:footnote>
  <w:footnote w:type="continuationSeparator" w:id="0">
    <w:p w14:paraId="021E9D90" w14:textId="77777777" w:rsidR="006D1E58" w:rsidRDefault="006D1E58">
      <w:pPr>
        <w:spacing w:line="240" w:lineRule="auto"/>
      </w:pPr>
      <w:r>
        <w:continuationSeparator/>
      </w:r>
    </w:p>
  </w:footnote>
  <w:footnote w:type="continuationNotice" w:id="1">
    <w:p w14:paraId="75E1529F" w14:textId="77777777" w:rsidR="006D1E58" w:rsidRDefault="006D1E58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093"/>
    <w:multiLevelType w:val="hybridMultilevel"/>
    <w:tmpl w:val="8C92575A"/>
    <w:lvl w:ilvl="0" w:tplc="DABCDF6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35E75"/>
    <w:multiLevelType w:val="hybridMultilevel"/>
    <w:tmpl w:val="F5DA3652"/>
    <w:lvl w:ilvl="0" w:tplc="6A0E23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3AE1F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E827AE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57AEBC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A0E36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260D9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EFCCE6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8A0FD7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C48D3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91DA2"/>
    <w:multiLevelType w:val="hybridMultilevel"/>
    <w:tmpl w:val="1E1CA20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DB9"/>
    <w:multiLevelType w:val="hybridMultilevel"/>
    <w:tmpl w:val="3AC29BB6"/>
    <w:lvl w:ilvl="0" w:tplc="FFF88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720E6"/>
    <w:multiLevelType w:val="hybridMultilevel"/>
    <w:tmpl w:val="84900EA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C66A7"/>
    <w:multiLevelType w:val="hybridMultilevel"/>
    <w:tmpl w:val="BC7A03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47366"/>
    <w:multiLevelType w:val="hybridMultilevel"/>
    <w:tmpl w:val="C7CC4F6A"/>
    <w:lvl w:ilvl="0" w:tplc="DABCDF6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877E1"/>
    <w:multiLevelType w:val="hybridMultilevel"/>
    <w:tmpl w:val="14C2D83E"/>
    <w:lvl w:ilvl="0" w:tplc="6F50B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D2E83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296515"/>
    <w:multiLevelType w:val="hybridMultilevel"/>
    <w:tmpl w:val="51DCF1FE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AB75705"/>
    <w:multiLevelType w:val="hybridMultilevel"/>
    <w:tmpl w:val="EA14A12C"/>
    <w:lvl w:ilvl="0" w:tplc="739817D0">
      <w:numFmt w:val="bullet"/>
      <w:lvlText w:val="-"/>
      <w:lvlJc w:val="left"/>
      <w:pPr>
        <w:tabs>
          <w:tab w:val="num" w:pos="4605"/>
        </w:tabs>
        <w:ind w:left="460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8925"/>
        </w:tabs>
        <w:ind w:left="89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9645"/>
        </w:tabs>
        <w:ind w:left="96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10365"/>
        </w:tabs>
        <w:ind w:left="10365" w:hanging="360"/>
      </w:pPr>
      <w:rPr>
        <w:rFonts w:ascii="Wingdings" w:hAnsi="Wingdings" w:hint="default"/>
      </w:rPr>
    </w:lvl>
  </w:abstractNum>
  <w:abstractNum w:abstractNumId="11" w15:restartNumberingAfterBreak="0">
    <w:nsid w:val="61C34DF1"/>
    <w:multiLevelType w:val="multilevel"/>
    <w:tmpl w:val="7B1692A2"/>
    <w:lvl w:ilvl="0">
      <w:start w:val="1"/>
      <w:numFmt w:val="decimal"/>
      <w:pStyle w:val="Nadpis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%2.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63EE7AF4"/>
    <w:multiLevelType w:val="hybridMultilevel"/>
    <w:tmpl w:val="499EBA68"/>
    <w:lvl w:ilvl="0" w:tplc="040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4372639"/>
    <w:multiLevelType w:val="hybridMultilevel"/>
    <w:tmpl w:val="3E9AE5CA"/>
    <w:lvl w:ilvl="0" w:tplc="0405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9FB7458"/>
    <w:multiLevelType w:val="hybridMultilevel"/>
    <w:tmpl w:val="DB5E66A4"/>
    <w:lvl w:ilvl="0" w:tplc="38F0E2A2">
      <w:start w:val="1"/>
      <w:numFmt w:val="bullet"/>
      <w:pStyle w:val="Odstavecdal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D3E116D"/>
    <w:multiLevelType w:val="hybridMultilevel"/>
    <w:tmpl w:val="8BC2270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  <w:num w:numId="11">
    <w:abstractNumId w:val="9"/>
  </w:num>
  <w:num w:numId="12">
    <w:abstractNumId w:val="13"/>
  </w:num>
  <w:num w:numId="13">
    <w:abstractNumId w:val="12"/>
  </w:num>
  <w:num w:numId="14">
    <w:abstractNumId w:val="15"/>
  </w:num>
  <w:num w:numId="15">
    <w:abstractNumId w:val="4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dřej Vybíral">
    <w15:presenceInfo w15:providerId="Windows Live" w15:userId="3170b3782fe94d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E4"/>
    <w:rsid w:val="00001231"/>
    <w:rsid w:val="00002358"/>
    <w:rsid w:val="00003554"/>
    <w:rsid w:val="0000457B"/>
    <w:rsid w:val="00005C8E"/>
    <w:rsid w:val="0000622C"/>
    <w:rsid w:val="000067C6"/>
    <w:rsid w:val="000070D0"/>
    <w:rsid w:val="000073C4"/>
    <w:rsid w:val="000077AE"/>
    <w:rsid w:val="00011624"/>
    <w:rsid w:val="00011A93"/>
    <w:rsid w:val="0001272B"/>
    <w:rsid w:val="00012EA3"/>
    <w:rsid w:val="00015C8E"/>
    <w:rsid w:val="000165C0"/>
    <w:rsid w:val="0001692E"/>
    <w:rsid w:val="00016A8E"/>
    <w:rsid w:val="00020172"/>
    <w:rsid w:val="0002038B"/>
    <w:rsid w:val="000222DE"/>
    <w:rsid w:val="00023071"/>
    <w:rsid w:val="00023A8A"/>
    <w:rsid w:val="00025606"/>
    <w:rsid w:val="00026022"/>
    <w:rsid w:val="00026485"/>
    <w:rsid w:val="000269B1"/>
    <w:rsid w:val="00027BCF"/>
    <w:rsid w:val="0003036A"/>
    <w:rsid w:val="00030D38"/>
    <w:rsid w:val="00031BFF"/>
    <w:rsid w:val="00032073"/>
    <w:rsid w:val="000325CA"/>
    <w:rsid w:val="00032D01"/>
    <w:rsid w:val="0003420E"/>
    <w:rsid w:val="00034A91"/>
    <w:rsid w:val="00037EFF"/>
    <w:rsid w:val="000419D3"/>
    <w:rsid w:val="00042145"/>
    <w:rsid w:val="000459ED"/>
    <w:rsid w:val="00050A50"/>
    <w:rsid w:val="000516D0"/>
    <w:rsid w:val="00051AD7"/>
    <w:rsid w:val="00052937"/>
    <w:rsid w:val="000534B9"/>
    <w:rsid w:val="000537B1"/>
    <w:rsid w:val="000540F5"/>
    <w:rsid w:val="00054700"/>
    <w:rsid w:val="00054B0C"/>
    <w:rsid w:val="00055963"/>
    <w:rsid w:val="000565DF"/>
    <w:rsid w:val="0005664C"/>
    <w:rsid w:val="00056BEE"/>
    <w:rsid w:val="00056CC9"/>
    <w:rsid w:val="00057754"/>
    <w:rsid w:val="000617B3"/>
    <w:rsid w:val="000619A3"/>
    <w:rsid w:val="00064488"/>
    <w:rsid w:val="0006474A"/>
    <w:rsid w:val="00065D44"/>
    <w:rsid w:val="000670AE"/>
    <w:rsid w:val="00070AD2"/>
    <w:rsid w:val="00071A93"/>
    <w:rsid w:val="00073170"/>
    <w:rsid w:val="0007339B"/>
    <w:rsid w:val="00073FAD"/>
    <w:rsid w:val="00074D02"/>
    <w:rsid w:val="00074F99"/>
    <w:rsid w:val="00075E28"/>
    <w:rsid w:val="00076E1D"/>
    <w:rsid w:val="00076E1E"/>
    <w:rsid w:val="00077012"/>
    <w:rsid w:val="00077848"/>
    <w:rsid w:val="0007787E"/>
    <w:rsid w:val="00080483"/>
    <w:rsid w:val="00080EBD"/>
    <w:rsid w:val="000820A7"/>
    <w:rsid w:val="00082A3E"/>
    <w:rsid w:val="00083273"/>
    <w:rsid w:val="00083B69"/>
    <w:rsid w:val="00084A61"/>
    <w:rsid w:val="00085616"/>
    <w:rsid w:val="00091B0C"/>
    <w:rsid w:val="0009304E"/>
    <w:rsid w:val="00093A8D"/>
    <w:rsid w:val="0009424B"/>
    <w:rsid w:val="000968B7"/>
    <w:rsid w:val="00097747"/>
    <w:rsid w:val="000A0BA2"/>
    <w:rsid w:val="000A1291"/>
    <w:rsid w:val="000A136B"/>
    <w:rsid w:val="000A1919"/>
    <w:rsid w:val="000A213B"/>
    <w:rsid w:val="000A2738"/>
    <w:rsid w:val="000A2C83"/>
    <w:rsid w:val="000A4FA3"/>
    <w:rsid w:val="000A5BF9"/>
    <w:rsid w:val="000A5D58"/>
    <w:rsid w:val="000B055F"/>
    <w:rsid w:val="000B0D03"/>
    <w:rsid w:val="000B2B61"/>
    <w:rsid w:val="000B5581"/>
    <w:rsid w:val="000B585C"/>
    <w:rsid w:val="000B5FC2"/>
    <w:rsid w:val="000B6C0E"/>
    <w:rsid w:val="000B7230"/>
    <w:rsid w:val="000B737B"/>
    <w:rsid w:val="000B75FE"/>
    <w:rsid w:val="000C122E"/>
    <w:rsid w:val="000C168B"/>
    <w:rsid w:val="000C3520"/>
    <w:rsid w:val="000C429B"/>
    <w:rsid w:val="000C4466"/>
    <w:rsid w:val="000C474E"/>
    <w:rsid w:val="000C50AB"/>
    <w:rsid w:val="000C63B1"/>
    <w:rsid w:val="000D50BF"/>
    <w:rsid w:val="000D5274"/>
    <w:rsid w:val="000D5389"/>
    <w:rsid w:val="000D59FC"/>
    <w:rsid w:val="000D5AF7"/>
    <w:rsid w:val="000D6DD3"/>
    <w:rsid w:val="000E0864"/>
    <w:rsid w:val="000E28CB"/>
    <w:rsid w:val="000E57D3"/>
    <w:rsid w:val="000E5893"/>
    <w:rsid w:val="000E6D99"/>
    <w:rsid w:val="000E6FDD"/>
    <w:rsid w:val="000E70F1"/>
    <w:rsid w:val="000E7870"/>
    <w:rsid w:val="000F0202"/>
    <w:rsid w:val="000F0AF5"/>
    <w:rsid w:val="000F2091"/>
    <w:rsid w:val="000F2276"/>
    <w:rsid w:val="000F5CDF"/>
    <w:rsid w:val="000F6D98"/>
    <w:rsid w:val="000F73AB"/>
    <w:rsid w:val="000F7F86"/>
    <w:rsid w:val="00100269"/>
    <w:rsid w:val="00100F93"/>
    <w:rsid w:val="00101021"/>
    <w:rsid w:val="00102CA7"/>
    <w:rsid w:val="00104E69"/>
    <w:rsid w:val="0010672E"/>
    <w:rsid w:val="00107278"/>
    <w:rsid w:val="0010739F"/>
    <w:rsid w:val="00107842"/>
    <w:rsid w:val="00107D8A"/>
    <w:rsid w:val="00112E01"/>
    <w:rsid w:val="00114DCB"/>
    <w:rsid w:val="00116780"/>
    <w:rsid w:val="00116F35"/>
    <w:rsid w:val="001209E6"/>
    <w:rsid w:val="0012231C"/>
    <w:rsid w:val="00123FE3"/>
    <w:rsid w:val="00127CE1"/>
    <w:rsid w:val="0013006C"/>
    <w:rsid w:val="001308B3"/>
    <w:rsid w:val="001316EB"/>
    <w:rsid w:val="00132068"/>
    <w:rsid w:val="00134718"/>
    <w:rsid w:val="001350A0"/>
    <w:rsid w:val="00135979"/>
    <w:rsid w:val="0013628C"/>
    <w:rsid w:val="00136DCA"/>
    <w:rsid w:val="00140A92"/>
    <w:rsid w:val="00140EE8"/>
    <w:rsid w:val="00141364"/>
    <w:rsid w:val="001418E1"/>
    <w:rsid w:val="00141E9C"/>
    <w:rsid w:val="00141F5C"/>
    <w:rsid w:val="001437C8"/>
    <w:rsid w:val="00143B79"/>
    <w:rsid w:val="00144B5C"/>
    <w:rsid w:val="00145ACC"/>
    <w:rsid w:val="0014726D"/>
    <w:rsid w:val="00147902"/>
    <w:rsid w:val="0015070E"/>
    <w:rsid w:val="00150EF5"/>
    <w:rsid w:val="00151690"/>
    <w:rsid w:val="00152175"/>
    <w:rsid w:val="00153FBA"/>
    <w:rsid w:val="00155E6C"/>
    <w:rsid w:val="00157A78"/>
    <w:rsid w:val="00157B4D"/>
    <w:rsid w:val="001603CF"/>
    <w:rsid w:val="001634EA"/>
    <w:rsid w:val="00165CE9"/>
    <w:rsid w:val="0016663E"/>
    <w:rsid w:val="0016735B"/>
    <w:rsid w:val="00167DDB"/>
    <w:rsid w:val="00170C59"/>
    <w:rsid w:val="001730DC"/>
    <w:rsid w:val="00174158"/>
    <w:rsid w:val="00174A4A"/>
    <w:rsid w:val="00176ACF"/>
    <w:rsid w:val="00177C24"/>
    <w:rsid w:val="001805C3"/>
    <w:rsid w:val="0018164C"/>
    <w:rsid w:val="001835AE"/>
    <w:rsid w:val="0018368E"/>
    <w:rsid w:val="00183CE2"/>
    <w:rsid w:val="00183ED2"/>
    <w:rsid w:val="0018491C"/>
    <w:rsid w:val="00185C2E"/>
    <w:rsid w:val="00185DCD"/>
    <w:rsid w:val="00186C74"/>
    <w:rsid w:val="001902F6"/>
    <w:rsid w:val="001908A3"/>
    <w:rsid w:val="00190F46"/>
    <w:rsid w:val="0019118E"/>
    <w:rsid w:val="00191A84"/>
    <w:rsid w:val="00191CEE"/>
    <w:rsid w:val="001926A3"/>
    <w:rsid w:val="00192A2F"/>
    <w:rsid w:val="00192A5B"/>
    <w:rsid w:val="00193DF2"/>
    <w:rsid w:val="00196BBA"/>
    <w:rsid w:val="001A28D5"/>
    <w:rsid w:val="001A51FB"/>
    <w:rsid w:val="001A6F72"/>
    <w:rsid w:val="001A724E"/>
    <w:rsid w:val="001A7284"/>
    <w:rsid w:val="001B31AA"/>
    <w:rsid w:val="001B4D39"/>
    <w:rsid w:val="001B69C7"/>
    <w:rsid w:val="001B71EB"/>
    <w:rsid w:val="001B7464"/>
    <w:rsid w:val="001B7576"/>
    <w:rsid w:val="001B7696"/>
    <w:rsid w:val="001C05EA"/>
    <w:rsid w:val="001C1267"/>
    <w:rsid w:val="001C3CB0"/>
    <w:rsid w:val="001C425B"/>
    <w:rsid w:val="001C6AAA"/>
    <w:rsid w:val="001C6B29"/>
    <w:rsid w:val="001C6F31"/>
    <w:rsid w:val="001C701D"/>
    <w:rsid w:val="001C70A6"/>
    <w:rsid w:val="001C780B"/>
    <w:rsid w:val="001D0829"/>
    <w:rsid w:val="001D0AE5"/>
    <w:rsid w:val="001D0C47"/>
    <w:rsid w:val="001D15D9"/>
    <w:rsid w:val="001D19ED"/>
    <w:rsid w:val="001D36A9"/>
    <w:rsid w:val="001D4EC4"/>
    <w:rsid w:val="001D4FA7"/>
    <w:rsid w:val="001D7481"/>
    <w:rsid w:val="001E0EE3"/>
    <w:rsid w:val="001E2B79"/>
    <w:rsid w:val="001E3099"/>
    <w:rsid w:val="001E30E7"/>
    <w:rsid w:val="001E52AF"/>
    <w:rsid w:val="001E7258"/>
    <w:rsid w:val="001E727E"/>
    <w:rsid w:val="001E76ED"/>
    <w:rsid w:val="001F08F2"/>
    <w:rsid w:val="001F0BB4"/>
    <w:rsid w:val="001F190F"/>
    <w:rsid w:val="001F21F9"/>
    <w:rsid w:val="001F2FDF"/>
    <w:rsid w:val="001F5965"/>
    <w:rsid w:val="001F762C"/>
    <w:rsid w:val="001F7C47"/>
    <w:rsid w:val="002005AE"/>
    <w:rsid w:val="002010FA"/>
    <w:rsid w:val="00201556"/>
    <w:rsid w:val="00201E19"/>
    <w:rsid w:val="00202C14"/>
    <w:rsid w:val="002036E7"/>
    <w:rsid w:val="00203CB3"/>
    <w:rsid w:val="00204A2B"/>
    <w:rsid w:val="002074F2"/>
    <w:rsid w:val="0021005D"/>
    <w:rsid w:val="002110A9"/>
    <w:rsid w:val="002110E4"/>
    <w:rsid w:val="00211BFD"/>
    <w:rsid w:val="00212B3D"/>
    <w:rsid w:val="00215D68"/>
    <w:rsid w:val="0021640E"/>
    <w:rsid w:val="00216761"/>
    <w:rsid w:val="002168A8"/>
    <w:rsid w:val="00216E65"/>
    <w:rsid w:val="00217BF1"/>
    <w:rsid w:val="002200A1"/>
    <w:rsid w:val="00220680"/>
    <w:rsid w:val="00221EBC"/>
    <w:rsid w:val="002229F5"/>
    <w:rsid w:val="0022440B"/>
    <w:rsid w:val="002266AF"/>
    <w:rsid w:val="00227135"/>
    <w:rsid w:val="00227255"/>
    <w:rsid w:val="00227890"/>
    <w:rsid w:val="0023002B"/>
    <w:rsid w:val="00230B82"/>
    <w:rsid w:val="0023108C"/>
    <w:rsid w:val="00231D08"/>
    <w:rsid w:val="0023268B"/>
    <w:rsid w:val="002357B0"/>
    <w:rsid w:val="00236AFF"/>
    <w:rsid w:val="00237537"/>
    <w:rsid w:val="002378D6"/>
    <w:rsid w:val="00240CD3"/>
    <w:rsid w:val="00241F37"/>
    <w:rsid w:val="00242070"/>
    <w:rsid w:val="00243136"/>
    <w:rsid w:val="00243494"/>
    <w:rsid w:val="00243973"/>
    <w:rsid w:val="002439AE"/>
    <w:rsid w:val="00246A75"/>
    <w:rsid w:val="00246A78"/>
    <w:rsid w:val="00246D62"/>
    <w:rsid w:val="00247E35"/>
    <w:rsid w:val="002505ED"/>
    <w:rsid w:val="00251FBB"/>
    <w:rsid w:val="002520CB"/>
    <w:rsid w:val="002532F2"/>
    <w:rsid w:val="00253E83"/>
    <w:rsid w:val="002545B4"/>
    <w:rsid w:val="002561C1"/>
    <w:rsid w:val="00256E2D"/>
    <w:rsid w:val="0026045A"/>
    <w:rsid w:val="00260625"/>
    <w:rsid w:val="00261AEE"/>
    <w:rsid w:val="00262B56"/>
    <w:rsid w:val="00264E29"/>
    <w:rsid w:val="00265905"/>
    <w:rsid w:val="0026659D"/>
    <w:rsid w:val="0027091A"/>
    <w:rsid w:val="0027118D"/>
    <w:rsid w:val="0027153F"/>
    <w:rsid w:val="002719B0"/>
    <w:rsid w:val="00271E99"/>
    <w:rsid w:val="002724A2"/>
    <w:rsid w:val="002733F1"/>
    <w:rsid w:val="00273F69"/>
    <w:rsid w:val="00273FB1"/>
    <w:rsid w:val="002757A7"/>
    <w:rsid w:val="00275811"/>
    <w:rsid w:val="00277AE8"/>
    <w:rsid w:val="00280A87"/>
    <w:rsid w:val="002811B1"/>
    <w:rsid w:val="00283F4A"/>
    <w:rsid w:val="00283FAD"/>
    <w:rsid w:val="00284325"/>
    <w:rsid w:val="00287726"/>
    <w:rsid w:val="0028790F"/>
    <w:rsid w:val="0029398C"/>
    <w:rsid w:val="00294746"/>
    <w:rsid w:val="00294C62"/>
    <w:rsid w:val="00294C6F"/>
    <w:rsid w:val="00296001"/>
    <w:rsid w:val="002975FF"/>
    <w:rsid w:val="002A0E96"/>
    <w:rsid w:val="002A13A4"/>
    <w:rsid w:val="002A2EC8"/>
    <w:rsid w:val="002A353D"/>
    <w:rsid w:val="002A35B3"/>
    <w:rsid w:val="002A3C91"/>
    <w:rsid w:val="002A5855"/>
    <w:rsid w:val="002A708F"/>
    <w:rsid w:val="002A7815"/>
    <w:rsid w:val="002B1364"/>
    <w:rsid w:val="002B1A27"/>
    <w:rsid w:val="002B241F"/>
    <w:rsid w:val="002B24DC"/>
    <w:rsid w:val="002B2A73"/>
    <w:rsid w:val="002B2AF8"/>
    <w:rsid w:val="002B340E"/>
    <w:rsid w:val="002B37C1"/>
    <w:rsid w:val="002B3C00"/>
    <w:rsid w:val="002B5A78"/>
    <w:rsid w:val="002B5F08"/>
    <w:rsid w:val="002C0948"/>
    <w:rsid w:val="002C0A91"/>
    <w:rsid w:val="002C167C"/>
    <w:rsid w:val="002C2A30"/>
    <w:rsid w:val="002C3A61"/>
    <w:rsid w:val="002C3C98"/>
    <w:rsid w:val="002C4A90"/>
    <w:rsid w:val="002C5D96"/>
    <w:rsid w:val="002C7575"/>
    <w:rsid w:val="002D2A1B"/>
    <w:rsid w:val="002D4021"/>
    <w:rsid w:val="002D40B8"/>
    <w:rsid w:val="002D4CA1"/>
    <w:rsid w:val="002D4F71"/>
    <w:rsid w:val="002D7123"/>
    <w:rsid w:val="002D7BEE"/>
    <w:rsid w:val="002E251E"/>
    <w:rsid w:val="002E2728"/>
    <w:rsid w:val="002E4759"/>
    <w:rsid w:val="002E572A"/>
    <w:rsid w:val="002E6695"/>
    <w:rsid w:val="002F00CB"/>
    <w:rsid w:val="002F0F61"/>
    <w:rsid w:val="002F20A1"/>
    <w:rsid w:val="002F2672"/>
    <w:rsid w:val="002F26B2"/>
    <w:rsid w:val="002F26C8"/>
    <w:rsid w:val="002F4647"/>
    <w:rsid w:val="002F4EB8"/>
    <w:rsid w:val="002F5D22"/>
    <w:rsid w:val="002F65F6"/>
    <w:rsid w:val="002F7283"/>
    <w:rsid w:val="002F74F8"/>
    <w:rsid w:val="00301D9F"/>
    <w:rsid w:val="003031E5"/>
    <w:rsid w:val="0030361D"/>
    <w:rsid w:val="00304637"/>
    <w:rsid w:val="0030519D"/>
    <w:rsid w:val="00307560"/>
    <w:rsid w:val="003079F4"/>
    <w:rsid w:val="00307B42"/>
    <w:rsid w:val="0031008E"/>
    <w:rsid w:val="0031152F"/>
    <w:rsid w:val="003147C9"/>
    <w:rsid w:val="00314EB1"/>
    <w:rsid w:val="0031579A"/>
    <w:rsid w:val="00315C58"/>
    <w:rsid w:val="0031625F"/>
    <w:rsid w:val="003163EE"/>
    <w:rsid w:val="003169C7"/>
    <w:rsid w:val="0032054B"/>
    <w:rsid w:val="00320B7D"/>
    <w:rsid w:val="003215C6"/>
    <w:rsid w:val="0032240F"/>
    <w:rsid w:val="00322ED3"/>
    <w:rsid w:val="00323618"/>
    <w:rsid w:val="00323E9E"/>
    <w:rsid w:val="00325126"/>
    <w:rsid w:val="0032512D"/>
    <w:rsid w:val="0032685B"/>
    <w:rsid w:val="00332628"/>
    <w:rsid w:val="00334E64"/>
    <w:rsid w:val="00335724"/>
    <w:rsid w:val="00336688"/>
    <w:rsid w:val="00336774"/>
    <w:rsid w:val="00337C8D"/>
    <w:rsid w:val="0034061E"/>
    <w:rsid w:val="003419D7"/>
    <w:rsid w:val="00342B20"/>
    <w:rsid w:val="00343679"/>
    <w:rsid w:val="00343844"/>
    <w:rsid w:val="003446E3"/>
    <w:rsid w:val="00344839"/>
    <w:rsid w:val="00345183"/>
    <w:rsid w:val="00345602"/>
    <w:rsid w:val="00345870"/>
    <w:rsid w:val="003464AF"/>
    <w:rsid w:val="003470A5"/>
    <w:rsid w:val="003513BB"/>
    <w:rsid w:val="003516D8"/>
    <w:rsid w:val="00352D33"/>
    <w:rsid w:val="00352DD9"/>
    <w:rsid w:val="0035319F"/>
    <w:rsid w:val="00353B7D"/>
    <w:rsid w:val="00353BDC"/>
    <w:rsid w:val="00354D2D"/>
    <w:rsid w:val="0035717E"/>
    <w:rsid w:val="00360863"/>
    <w:rsid w:val="0036100A"/>
    <w:rsid w:val="00362B6D"/>
    <w:rsid w:val="003647DA"/>
    <w:rsid w:val="00364ACE"/>
    <w:rsid w:val="003650EC"/>
    <w:rsid w:val="0036734A"/>
    <w:rsid w:val="0037010C"/>
    <w:rsid w:val="00371111"/>
    <w:rsid w:val="00371207"/>
    <w:rsid w:val="00371F73"/>
    <w:rsid w:val="00373B2B"/>
    <w:rsid w:val="003747F3"/>
    <w:rsid w:val="00375715"/>
    <w:rsid w:val="00380CAB"/>
    <w:rsid w:val="003813F7"/>
    <w:rsid w:val="00383534"/>
    <w:rsid w:val="00384B02"/>
    <w:rsid w:val="00384EA5"/>
    <w:rsid w:val="003852EB"/>
    <w:rsid w:val="00386447"/>
    <w:rsid w:val="003920B0"/>
    <w:rsid w:val="003926B2"/>
    <w:rsid w:val="00395416"/>
    <w:rsid w:val="00395B87"/>
    <w:rsid w:val="003964FA"/>
    <w:rsid w:val="00396A2F"/>
    <w:rsid w:val="003A02A0"/>
    <w:rsid w:val="003A148F"/>
    <w:rsid w:val="003A1C51"/>
    <w:rsid w:val="003A2D4D"/>
    <w:rsid w:val="003A391E"/>
    <w:rsid w:val="003A3FF6"/>
    <w:rsid w:val="003A557E"/>
    <w:rsid w:val="003A7679"/>
    <w:rsid w:val="003B0065"/>
    <w:rsid w:val="003B00D5"/>
    <w:rsid w:val="003B0DAD"/>
    <w:rsid w:val="003B1212"/>
    <w:rsid w:val="003B1D3F"/>
    <w:rsid w:val="003B3E09"/>
    <w:rsid w:val="003B47A1"/>
    <w:rsid w:val="003B4D69"/>
    <w:rsid w:val="003B58F3"/>
    <w:rsid w:val="003B76F2"/>
    <w:rsid w:val="003B79C3"/>
    <w:rsid w:val="003B7DA2"/>
    <w:rsid w:val="003C04FB"/>
    <w:rsid w:val="003C0528"/>
    <w:rsid w:val="003C0C5E"/>
    <w:rsid w:val="003C0FAC"/>
    <w:rsid w:val="003C155F"/>
    <w:rsid w:val="003C19D1"/>
    <w:rsid w:val="003C1BF9"/>
    <w:rsid w:val="003C1C21"/>
    <w:rsid w:val="003C22D8"/>
    <w:rsid w:val="003C2493"/>
    <w:rsid w:val="003C273F"/>
    <w:rsid w:val="003C34BA"/>
    <w:rsid w:val="003D0390"/>
    <w:rsid w:val="003D30B6"/>
    <w:rsid w:val="003D3588"/>
    <w:rsid w:val="003D37AA"/>
    <w:rsid w:val="003D3886"/>
    <w:rsid w:val="003D3959"/>
    <w:rsid w:val="003D3E68"/>
    <w:rsid w:val="003D4112"/>
    <w:rsid w:val="003D4241"/>
    <w:rsid w:val="003D4289"/>
    <w:rsid w:val="003D5AE8"/>
    <w:rsid w:val="003D5D5B"/>
    <w:rsid w:val="003D74C9"/>
    <w:rsid w:val="003E2B4A"/>
    <w:rsid w:val="003E4361"/>
    <w:rsid w:val="003E4510"/>
    <w:rsid w:val="003E65D3"/>
    <w:rsid w:val="003E69FA"/>
    <w:rsid w:val="003E77DC"/>
    <w:rsid w:val="003E7A64"/>
    <w:rsid w:val="003E7FD5"/>
    <w:rsid w:val="003F0630"/>
    <w:rsid w:val="003F0CCA"/>
    <w:rsid w:val="003F23E9"/>
    <w:rsid w:val="003F2DC4"/>
    <w:rsid w:val="003F34E6"/>
    <w:rsid w:val="003F4EFF"/>
    <w:rsid w:val="003F5762"/>
    <w:rsid w:val="003F629D"/>
    <w:rsid w:val="00400C7C"/>
    <w:rsid w:val="0040132F"/>
    <w:rsid w:val="00403BC8"/>
    <w:rsid w:val="00405BC2"/>
    <w:rsid w:val="0040768A"/>
    <w:rsid w:val="00407C38"/>
    <w:rsid w:val="00411769"/>
    <w:rsid w:val="00412613"/>
    <w:rsid w:val="0041358A"/>
    <w:rsid w:val="00414B8F"/>
    <w:rsid w:val="00415BD3"/>
    <w:rsid w:val="00415EF8"/>
    <w:rsid w:val="0041715F"/>
    <w:rsid w:val="004209A1"/>
    <w:rsid w:val="00420A3B"/>
    <w:rsid w:val="00421F89"/>
    <w:rsid w:val="00422421"/>
    <w:rsid w:val="00422995"/>
    <w:rsid w:val="00422FA3"/>
    <w:rsid w:val="00425CD3"/>
    <w:rsid w:val="004260F6"/>
    <w:rsid w:val="004307DE"/>
    <w:rsid w:val="00432615"/>
    <w:rsid w:val="004341A9"/>
    <w:rsid w:val="00440B0F"/>
    <w:rsid w:val="0044255E"/>
    <w:rsid w:val="00442720"/>
    <w:rsid w:val="00443704"/>
    <w:rsid w:val="00443AC4"/>
    <w:rsid w:val="00443AC6"/>
    <w:rsid w:val="004448F6"/>
    <w:rsid w:val="00444AF5"/>
    <w:rsid w:val="00445527"/>
    <w:rsid w:val="00446216"/>
    <w:rsid w:val="00447D8E"/>
    <w:rsid w:val="004522BC"/>
    <w:rsid w:val="00452692"/>
    <w:rsid w:val="004546BB"/>
    <w:rsid w:val="004551A9"/>
    <w:rsid w:val="00457F61"/>
    <w:rsid w:val="00461250"/>
    <w:rsid w:val="0046140C"/>
    <w:rsid w:val="004619A5"/>
    <w:rsid w:val="004628AF"/>
    <w:rsid w:val="004648F9"/>
    <w:rsid w:val="00465777"/>
    <w:rsid w:val="00466758"/>
    <w:rsid w:val="00467DF5"/>
    <w:rsid w:val="00472C35"/>
    <w:rsid w:val="004737A4"/>
    <w:rsid w:val="00474995"/>
    <w:rsid w:val="00474C6D"/>
    <w:rsid w:val="00475084"/>
    <w:rsid w:val="0047736E"/>
    <w:rsid w:val="00477BDB"/>
    <w:rsid w:val="00477C0D"/>
    <w:rsid w:val="00480BD7"/>
    <w:rsid w:val="00480D86"/>
    <w:rsid w:val="0048105E"/>
    <w:rsid w:val="004814DA"/>
    <w:rsid w:val="004817D0"/>
    <w:rsid w:val="00482033"/>
    <w:rsid w:val="00482956"/>
    <w:rsid w:val="00490A12"/>
    <w:rsid w:val="00493651"/>
    <w:rsid w:val="004937EA"/>
    <w:rsid w:val="00495002"/>
    <w:rsid w:val="0049544D"/>
    <w:rsid w:val="00496C51"/>
    <w:rsid w:val="004974E3"/>
    <w:rsid w:val="004977A7"/>
    <w:rsid w:val="004A01D5"/>
    <w:rsid w:val="004A05B8"/>
    <w:rsid w:val="004A0D66"/>
    <w:rsid w:val="004A1AE5"/>
    <w:rsid w:val="004A369D"/>
    <w:rsid w:val="004A46AB"/>
    <w:rsid w:val="004A473A"/>
    <w:rsid w:val="004A48AB"/>
    <w:rsid w:val="004A49CE"/>
    <w:rsid w:val="004A4EA5"/>
    <w:rsid w:val="004A5031"/>
    <w:rsid w:val="004A652D"/>
    <w:rsid w:val="004A7645"/>
    <w:rsid w:val="004B06C3"/>
    <w:rsid w:val="004B0FEC"/>
    <w:rsid w:val="004B1008"/>
    <w:rsid w:val="004B23AA"/>
    <w:rsid w:val="004B253F"/>
    <w:rsid w:val="004B26D4"/>
    <w:rsid w:val="004B2CE5"/>
    <w:rsid w:val="004B4072"/>
    <w:rsid w:val="004B4195"/>
    <w:rsid w:val="004B542E"/>
    <w:rsid w:val="004B5B39"/>
    <w:rsid w:val="004B6269"/>
    <w:rsid w:val="004C0C0B"/>
    <w:rsid w:val="004C191A"/>
    <w:rsid w:val="004C29A7"/>
    <w:rsid w:val="004C36AC"/>
    <w:rsid w:val="004C458C"/>
    <w:rsid w:val="004C4ECB"/>
    <w:rsid w:val="004C5B48"/>
    <w:rsid w:val="004C655F"/>
    <w:rsid w:val="004C73F1"/>
    <w:rsid w:val="004C7C4D"/>
    <w:rsid w:val="004C7E30"/>
    <w:rsid w:val="004C7ED1"/>
    <w:rsid w:val="004D0517"/>
    <w:rsid w:val="004D13B6"/>
    <w:rsid w:val="004D2250"/>
    <w:rsid w:val="004D260A"/>
    <w:rsid w:val="004D32B5"/>
    <w:rsid w:val="004D418B"/>
    <w:rsid w:val="004D4C46"/>
    <w:rsid w:val="004D52FF"/>
    <w:rsid w:val="004D6410"/>
    <w:rsid w:val="004E0C40"/>
    <w:rsid w:val="004E0D55"/>
    <w:rsid w:val="004E1065"/>
    <w:rsid w:val="004E15C8"/>
    <w:rsid w:val="004E1E55"/>
    <w:rsid w:val="004E2A65"/>
    <w:rsid w:val="004E4506"/>
    <w:rsid w:val="004E5D1E"/>
    <w:rsid w:val="004E6A6A"/>
    <w:rsid w:val="004E7A66"/>
    <w:rsid w:val="004F1481"/>
    <w:rsid w:val="004F2425"/>
    <w:rsid w:val="004F3970"/>
    <w:rsid w:val="004F536B"/>
    <w:rsid w:val="004F6A9E"/>
    <w:rsid w:val="004F72B6"/>
    <w:rsid w:val="004F7438"/>
    <w:rsid w:val="004F7E46"/>
    <w:rsid w:val="005000B3"/>
    <w:rsid w:val="005001A4"/>
    <w:rsid w:val="00500444"/>
    <w:rsid w:val="005020B6"/>
    <w:rsid w:val="00502275"/>
    <w:rsid w:val="005047AF"/>
    <w:rsid w:val="005049AE"/>
    <w:rsid w:val="00504B86"/>
    <w:rsid w:val="00504D08"/>
    <w:rsid w:val="0050503E"/>
    <w:rsid w:val="00505A39"/>
    <w:rsid w:val="0050650B"/>
    <w:rsid w:val="00506D40"/>
    <w:rsid w:val="005073A1"/>
    <w:rsid w:val="005073FD"/>
    <w:rsid w:val="00507F87"/>
    <w:rsid w:val="005104C3"/>
    <w:rsid w:val="0051195E"/>
    <w:rsid w:val="005142AE"/>
    <w:rsid w:val="00514A38"/>
    <w:rsid w:val="00515A1A"/>
    <w:rsid w:val="00515C6B"/>
    <w:rsid w:val="0051773A"/>
    <w:rsid w:val="00522323"/>
    <w:rsid w:val="005232F4"/>
    <w:rsid w:val="005233E5"/>
    <w:rsid w:val="00523EB0"/>
    <w:rsid w:val="00525532"/>
    <w:rsid w:val="00526D87"/>
    <w:rsid w:val="00527BA0"/>
    <w:rsid w:val="00531A57"/>
    <w:rsid w:val="00532420"/>
    <w:rsid w:val="00532A36"/>
    <w:rsid w:val="005333FB"/>
    <w:rsid w:val="00535B36"/>
    <w:rsid w:val="005376C0"/>
    <w:rsid w:val="00541506"/>
    <w:rsid w:val="0054285A"/>
    <w:rsid w:val="0054346B"/>
    <w:rsid w:val="00544A9E"/>
    <w:rsid w:val="00544B42"/>
    <w:rsid w:val="00544D15"/>
    <w:rsid w:val="00545CB1"/>
    <w:rsid w:val="00550411"/>
    <w:rsid w:val="00551790"/>
    <w:rsid w:val="005519DF"/>
    <w:rsid w:val="005520C0"/>
    <w:rsid w:val="005552E1"/>
    <w:rsid w:val="0055680B"/>
    <w:rsid w:val="00557ABC"/>
    <w:rsid w:val="00557AFD"/>
    <w:rsid w:val="005604D9"/>
    <w:rsid w:val="0056078D"/>
    <w:rsid w:val="0056122C"/>
    <w:rsid w:val="00561FCF"/>
    <w:rsid w:val="00562E45"/>
    <w:rsid w:val="0056341E"/>
    <w:rsid w:val="00563CCA"/>
    <w:rsid w:val="005641AB"/>
    <w:rsid w:val="00564686"/>
    <w:rsid w:val="00567658"/>
    <w:rsid w:val="00570231"/>
    <w:rsid w:val="00571692"/>
    <w:rsid w:val="00572337"/>
    <w:rsid w:val="00572428"/>
    <w:rsid w:val="00572A97"/>
    <w:rsid w:val="00572DD3"/>
    <w:rsid w:val="00572F45"/>
    <w:rsid w:val="00572F75"/>
    <w:rsid w:val="005736A6"/>
    <w:rsid w:val="00575AA8"/>
    <w:rsid w:val="005765BE"/>
    <w:rsid w:val="00576818"/>
    <w:rsid w:val="0058083C"/>
    <w:rsid w:val="005823D0"/>
    <w:rsid w:val="00583473"/>
    <w:rsid w:val="00584A9B"/>
    <w:rsid w:val="0058543C"/>
    <w:rsid w:val="005861C4"/>
    <w:rsid w:val="0059421B"/>
    <w:rsid w:val="00596220"/>
    <w:rsid w:val="00597338"/>
    <w:rsid w:val="00597706"/>
    <w:rsid w:val="005A0B74"/>
    <w:rsid w:val="005A12B5"/>
    <w:rsid w:val="005A20B1"/>
    <w:rsid w:val="005A38FA"/>
    <w:rsid w:val="005A544B"/>
    <w:rsid w:val="005A5D9D"/>
    <w:rsid w:val="005A7572"/>
    <w:rsid w:val="005B0264"/>
    <w:rsid w:val="005B27D6"/>
    <w:rsid w:val="005B42DF"/>
    <w:rsid w:val="005B564E"/>
    <w:rsid w:val="005B58B1"/>
    <w:rsid w:val="005B794B"/>
    <w:rsid w:val="005C0BDA"/>
    <w:rsid w:val="005C1790"/>
    <w:rsid w:val="005C28F7"/>
    <w:rsid w:val="005C2BDF"/>
    <w:rsid w:val="005C2C51"/>
    <w:rsid w:val="005C3006"/>
    <w:rsid w:val="005C34E2"/>
    <w:rsid w:val="005C38D3"/>
    <w:rsid w:val="005C7471"/>
    <w:rsid w:val="005D0F05"/>
    <w:rsid w:val="005D22FF"/>
    <w:rsid w:val="005D4038"/>
    <w:rsid w:val="005D4077"/>
    <w:rsid w:val="005D49C8"/>
    <w:rsid w:val="005D4C1F"/>
    <w:rsid w:val="005D536E"/>
    <w:rsid w:val="005D5DD5"/>
    <w:rsid w:val="005E0BD5"/>
    <w:rsid w:val="005E128E"/>
    <w:rsid w:val="005E29B7"/>
    <w:rsid w:val="005E51FA"/>
    <w:rsid w:val="005E768E"/>
    <w:rsid w:val="005F1DAE"/>
    <w:rsid w:val="005F2719"/>
    <w:rsid w:val="005F34A8"/>
    <w:rsid w:val="005F3552"/>
    <w:rsid w:val="005F448F"/>
    <w:rsid w:val="005F4547"/>
    <w:rsid w:val="005F68B2"/>
    <w:rsid w:val="005F7011"/>
    <w:rsid w:val="006002B4"/>
    <w:rsid w:val="00600702"/>
    <w:rsid w:val="0060079A"/>
    <w:rsid w:val="006015CB"/>
    <w:rsid w:val="00606530"/>
    <w:rsid w:val="00606FC5"/>
    <w:rsid w:val="00607478"/>
    <w:rsid w:val="00611933"/>
    <w:rsid w:val="006129FB"/>
    <w:rsid w:val="006137EA"/>
    <w:rsid w:val="0061393B"/>
    <w:rsid w:val="006147D4"/>
    <w:rsid w:val="00614EF7"/>
    <w:rsid w:val="0061592B"/>
    <w:rsid w:val="00616C5A"/>
    <w:rsid w:val="00621342"/>
    <w:rsid w:val="006215A7"/>
    <w:rsid w:val="00626790"/>
    <w:rsid w:val="00626A39"/>
    <w:rsid w:val="00627EA7"/>
    <w:rsid w:val="00630B2A"/>
    <w:rsid w:val="00635274"/>
    <w:rsid w:val="006365B4"/>
    <w:rsid w:val="006374E3"/>
    <w:rsid w:val="006403CF"/>
    <w:rsid w:val="006403E8"/>
    <w:rsid w:val="0064056E"/>
    <w:rsid w:val="00642604"/>
    <w:rsid w:val="00642B7E"/>
    <w:rsid w:val="006439E5"/>
    <w:rsid w:val="00643B08"/>
    <w:rsid w:val="006469FA"/>
    <w:rsid w:val="00650B5B"/>
    <w:rsid w:val="00651CAF"/>
    <w:rsid w:val="006522D4"/>
    <w:rsid w:val="00654D7A"/>
    <w:rsid w:val="00656008"/>
    <w:rsid w:val="0065680A"/>
    <w:rsid w:val="00656F8F"/>
    <w:rsid w:val="006572FF"/>
    <w:rsid w:val="00657B7D"/>
    <w:rsid w:val="00661ECD"/>
    <w:rsid w:val="006623A3"/>
    <w:rsid w:val="00663A1B"/>
    <w:rsid w:val="00664B02"/>
    <w:rsid w:val="00664C5C"/>
    <w:rsid w:val="00665196"/>
    <w:rsid w:val="00666404"/>
    <w:rsid w:val="0067056A"/>
    <w:rsid w:val="00670FBC"/>
    <w:rsid w:val="00671047"/>
    <w:rsid w:val="006723B8"/>
    <w:rsid w:val="006728BA"/>
    <w:rsid w:val="00672CFA"/>
    <w:rsid w:val="00672E21"/>
    <w:rsid w:val="0067388A"/>
    <w:rsid w:val="0067393C"/>
    <w:rsid w:val="00673BAB"/>
    <w:rsid w:val="00674ED0"/>
    <w:rsid w:val="00675271"/>
    <w:rsid w:val="006752CF"/>
    <w:rsid w:val="006760C8"/>
    <w:rsid w:val="006762EE"/>
    <w:rsid w:val="0067665E"/>
    <w:rsid w:val="0067778B"/>
    <w:rsid w:val="00677BC7"/>
    <w:rsid w:val="00680640"/>
    <w:rsid w:val="006806EA"/>
    <w:rsid w:val="00680720"/>
    <w:rsid w:val="006808D8"/>
    <w:rsid w:val="006811A2"/>
    <w:rsid w:val="00681ABD"/>
    <w:rsid w:val="006833D0"/>
    <w:rsid w:val="0068346A"/>
    <w:rsid w:val="00685434"/>
    <w:rsid w:val="006859C2"/>
    <w:rsid w:val="00685F3F"/>
    <w:rsid w:val="006860DB"/>
    <w:rsid w:val="0068699D"/>
    <w:rsid w:val="00687000"/>
    <w:rsid w:val="006870CF"/>
    <w:rsid w:val="00687528"/>
    <w:rsid w:val="00687DB9"/>
    <w:rsid w:val="00690469"/>
    <w:rsid w:val="00691B69"/>
    <w:rsid w:val="00692169"/>
    <w:rsid w:val="00692A08"/>
    <w:rsid w:val="00692C4C"/>
    <w:rsid w:val="00695E49"/>
    <w:rsid w:val="006965B7"/>
    <w:rsid w:val="006974E4"/>
    <w:rsid w:val="006977F9"/>
    <w:rsid w:val="006A050B"/>
    <w:rsid w:val="006A20F0"/>
    <w:rsid w:val="006A2C73"/>
    <w:rsid w:val="006A440C"/>
    <w:rsid w:val="006A4883"/>
    <w:rsid w:val="006A5140"/>
    <w:rsid w:val="006A5862"/>
    <w:rsid w:val="006A670C"/>
    <w:rsid w:val="006A6F02"/>
    <w:rsid w:val="006B0219"/>
    <w:rsid w:val="006B07FB"/>
    <w:rsid w:val="006B1022"/>
    <w:rsid w:val="006B1657"/>
    <w:rsid w:val="006B27CC"/>
    <w:rsid w:val="006B2E22"/>
    <w:rsid w:val="006B3148"/>
    <w:rsid w:val="006B49C2"/>
    <w:rsid w:val="006B6CE0"/>
    <w:rsid w:val="006B7B93"/>
    <w:rsid w:val="006B7CC6"/>
    <w:rsid w:val="006C0426"/>
    <w:rsid w:val="006C099A"/>
    <w:rsid w:val="006C2696"/>
    <w:rsid w:val="006C33CB"/>
    <w:rsid w:val="006C3B45"/>
    <w:rsid w:val="006C3E7B"/>
    <w:rsid w:val="006C5B31"/>
    <w:rsid w:val="006C7FBB"/>
    <w:rsid w:val="006D0768"/>
    <w:rsid w:val="006D11E0"/>
    <w:rsid w:val="006D1CA3"/>
    <w:rsid w:val="006D1E58"/>
    <w:rsid w:val="006D2B00"/>
    <w:rsid w:val="006D35AD"/>
    <w:rsid w:val="006D47C3"/>
    <w:rsid w:val="006D5282"/>
    <w:rsid w:val="006D7496"/>
    <w:rsid w:val="006D756C"/>
    <w:rsid w:val="006D77B0"/>
    <w:rsid w:val="006E0D4F"/>
    <w:rsid w:val="006E0E71"/>
    <w:rsid w:val="006E0EF4"/>
    <w:rsid w:val="006E1A1D"/>
    <w:rsid w:val="006E2338"/>
    <w:rsid w:val="006E3624"/>
    <w:rsid w:val="006E37E2"/>
    <w:rsid w:val="006E5022"/>
    <w:rsid w:val="006E514C"/>
    <w:rsid w:val="006E5805"/>
    <w:rsid w:val="006E604C"/>
    <w:rsid w:val="006E7308"/>
    <w:rsid w:val="006E7C9D"/>
    <w:rsid w:val="006F0540"/>
    <w:rsid w:val="006F0F63"/>
    <w:rsid w:val="006F4144"/>
    <w:rsid w:val="006F4306"/>
    <w:rsid w:val="006F44F3"/>
    <w:rsid w:val="006F4C95"/>
    <w:rsid w:val="006F6582"/>
    <w:rsid w:val="006F65F7"/>
    <w:rsid w:val="006F69EE"/>
    <w:rsid w:val="006F7374"/>
    <w:rsid w:val="0070111F"/>
    <w:rsid w:val="00702625"/>
    <w:rsid w:val="0070344F"/>
    <w:rsid w:val="00703536"/>
    <w:rsid w:val="00704023"/>
    <w:rsid w:val="00706EA2"/>
    <w:rsid w:val="007076AA"/>
    <w:rsid w:val="00707CC4"/>
    <w:rsid w:val="00707D20"/>
    <w:rsid w:val="00711EC2"/>
    <w:rsid w:val="007132D9"/>
    <w:rsid w:val="00713412"/>
    <w:rsid w:val="00713532"/>
    <w:rsid w:val="00713965"/>
    <w:rsid w:val="00714E83"/>
    <w:rsid w:val="00717831"/>
    <w:rsid w:val="007209FB"/>
    <w:rsid w:val="00720B25"/>
    <w:rsid w:val="00722905"/>
    <w:rsid w:val="00723752"/>
    <w:rsid w:val="00723AEB"/>
    <w:rsid w:val="00724DA4"/>
    <w:rsid w:val="00725BD4"/>
    <w:rsid w:val="00725FCD"/>
    <w:rsid w:val="007267DA"/>
    <w:rsid w:val="00726BFF"/>
    <w:rsid w:val="007278C3"/>
    <w:rsid w:val="00727C41"/>
    <w:rsid w:val="00730B94"/>
    <w:rsid w:val="007334B5"/>
    <w:rsid w:val="00733A28"/>
    <w:rsid w:val="00736E56"/>
    <w:rsid w:val="00737357"/>
    <w:rsid w:val="00744EB1"/>
    <w:rsid w:val="00746632"/>
    <w:rsid w:val="0075092D"/>
    <w:rsid w:val="00752FE2"/>
    <w:rsid w:val="007537A4"/>
    <w:rsid w:val="00753B41"/>
    <w:rsid w:val="00756014"/>
    <w:rsid w:val="00756B5F"/>
    <w:rsid w:val="00756EAD"/>
    <w:rsid w:val="007577D4"/>
    <w:rsid w:val="00757830"/>
    <w:rsid w:val="0076158F"/>
    <w:rsid w:val="00762835"/>
    <w:rsid w:val="00762B05"/>
    <w:rsid w:val="007635FE"/>
    <w:rsid w:val="00764688"/>
    <w:rsid w:val="00765CF8"/>
    <w:rsid w:val="00767547"/>
    <w:rsid w:val="007678D3"/>
    <w:rsid w:val="00770341"/>
    <w:rsid w:val="00771D83"/>
    <w:rsid w:val="007737EC"/>
    <w:rsid w:val="00773B51"/>
    <w:rsid w:val="007767D6"/>
    <w:rsid w:val="00777BD3"/>
    <w:rsid w:val="00777C3A"/>
    <w:rsid w:val="007815C5"/>
    <w:rsid w:val="00781B8C"/>
    <w:rsid w:val="00782D65"/>
    <w:rsid w:val="00783B9C"/>
    <w:rsid w:val="00785238"/>
    <w:rsid w:val="007854F1"/>
    <w:rsid w:val="007864FA"/>
    <w:rsid w:val="00786642"/>
    <w:rsid w:val="007867AD"/>
    <w:rsid w:val="0079142D"/>
    <w:rsid w:val="00791F41"/>
    <w:rsid w:val="007926D1"/>
    <w:rsid w:val="00794C53"/>
    <w:rsid w:val="00796463"/>
    <w:rsid w:val="007964A4"/>
    <w:rsid w:val="007977E3"/>
    <w:rsid w:val="007A00FB"/>
    <w:rsid w:val="007A1B3E"/>
    <w:rsid w:val="007A33FA"/>
    <w:rsid w:val="007A5126"/>
    <w:rsid w:val="007A51C5"/>
    <w:rsid w:val="007A61C8"/>
    <w:rsid w:val="007A67E1"/>
    <w:rsid w:val="007A6B17"/>
    <w:rsid w:val="007A7561"/>
    <w:rsid w:val="007B0579"/>
    <w:rsid w:val="007B2B73"/>
    <w:rsid w:val="007B3224"/>
    <w:rsid w:val="007B417F"/>
    <w:rsid w:val="007B5041"/>
    <w:rsid w:val="007B60EA"/>
    <w:rsid w:val="007B70DD"/>
    <w:rsid w:val="007B7E3E"/>
    <w:rsid w:val="007C0ED0"/>
    <w:rsid w:val="007C15CD"/>
    <w:rsid w:val="007C3DA9"/>
    <w:rsid w:val="007C53CA"/>
    <w:rsid w:val="007C5C29"/>
    <w:rsid w:val="007C5E18"/>
    <w:rsid w:val="007C6C25"/>
    <w:rsid w:val="007D00E5"/>
    <w:rsid w:val="007D0EFD"/>
    <w:rsid w:val="007D1C8E"/>
    <w:rsid w:val="007D2147"/>
    <w:rsid w:val="007D2EF7"/>
    <w:rsid w:val="007D3743"/>
    <w:rsid w:val="007D43AD"/>
    <w:rsid w:val="007D600B"/>
    <w:rsid w:val="007D6E1E"/>
    <w:rsid w:val="007E1171"/>
    <w:rsid w:val="007E30E8"/>
    <w:rsid w:val="007E3E80"/>
    <w:rsid w:val="007E52B5"/>
    <w:rsid w:val="007E6A52"/>
    <w:rsid w:val="007E7DEF"/>
    <w:rsid w:val="007F1157"/>
    <w:rsid w:val="007F11B6"/>
    <w:rsid w:val="007F15DC"/>
    <w:rsid w:val="007F2F1B"/>
    <w:rsid w:val="007F324C"/>
    <w:rsid w:val="007F5078"/>
    <w:rsid w:val="007F55D4"/>
    <w:rsid w:val="007F746F"/>
    <w:rsid w:val="007F7BE4"/>
    <w:rsid w:val="00800D20"/>
    <w:rsid w:val="00801461"/>
    <w:rsid w:val="0080263D"/>
    <w:rsid w:val="00803F63"/>
    <w:rsid w:val="008062B9"/>
    <w:rsid w:val="00806F23"/>
    <w:rsid w:val="00811982"/>
    <w:rsid w:val="00811D80"/>
    <w:rsid w:val="0081237C"/>
    <w:rsid w:val="00812831"/>
    <w:rsid w:val="00813787"/>
    <w:rsid w:val="008139F4"/>
    <w:rsid w:val="00814479"/>
    <w:rsid w:val="0081546C"/>
    <w:rsid w:val="00815A75"/>
    <w:rsid w:val="0081605C"/>
    <w:rsid w:val="00816E77"/>
    <w:rsid w:val="00817F13"/>
    <w:rsid w:val="00820C2C"/>
    <w:rsid w:val="0082109E"/>
    <w:rsid w:val="00821B5D"/>
    <w:rsid w:val="0082281E"/>
    <w:rsid w:val="00822F86"/>
    <w:rsid w:val="00824589"/>
    <w:rsid w:val="00825109"/>
    <w:rsid w:val="00825582"/>
    <w:rsid w:val="00825730"/>
    <w:rsid w:val="0082768A"/>
    <w:rsid w:val="00827ADC"/>
    <w:rsid w:val="0083241C"/>
    <w:rsid w:val="0083259C"/>
    <w:rsid w:val="00833E2F"/>
    <w:rsid w:val="0083675D"/>
    <w:rsid w:val="008369D3"/>
    <w:rsid w:val="00837413"/>
    <w:rsid w:val="00837AF8"/>
    <w:rsid w:val="008404EE"/>
    <w:rsid w:val="00840649"/>
    <w:rsid w:val="00840FD9"/>
    <w:rsid w:val="008416BD"/>
    <w:rsid w:val="00841A21"/>
    <w:rsid w:val="00841CF3"/>
    <w:rsid w:val="00841CF5"/>
    <w:rsid w:val="00841D83"/>
    <w:rsid w:val="00843C31"/>
    <w:rsid w:val="00844ED6"/>
    <w:rsid w:val="00851F57"/>
    <w:rsid w:val="00851F8F"/>
    <w:rsid w:val="00853682"/>
    <w:rsid w:val="00853A8D"/>
    <w:rsid w:val="00854C92"/>
    <w:rsid w:val="00855825"/>
    <w:rsid w:val="0085589C"/>
    <w:rsid w:val="008573E3"/>
    <w:rsid w:val="00857A8D"/>
    <w:rsid w:val="00857B91"/>
    <w:rsid w:val="00860B30"/>
    <w:rsid w:val="00861CBD"/>
    <w:rsid w:val="00863764"/>
    <w:rsid w:val="00865829"/>
    <w:rsid w:val="00867E44"/>
    <w:rsid w:val="008706ED"/>
    <w:rsid w:val="00870950"/>
    <w:rsid w:val="00871780"/>
    <w:rsid w:val="00871FA6"/>
    <w:rsid w:val="008721FD"/>
    <w:rsid w:val="0087228A"/>
    <w:rsid w:val="00873872"/>
    <w:rsid w:val="00875122"/>
    <w:rsid w:val="00876B57"/>
    <w:rsid w:val="00876F85"/>
    <w:rsid w:val="00877BF0"/>
    <w:rsid w:val="00877C96"/>
    <w:rsid w:val="00881440"/>
    <w:rsid w:val="00882F96"/>
    <w:rsid w:val="00883891"/>
    <w:rsid w:val="00884BB6"/>
    <w:rsid w:val="008865B3"/>
    <w:rsid w:val="00886C94"/>
    <w:rsid w:val="0088777D"/>
    <w:rsid w:val="008911B8"/>
    <w:rsid w:val="00891CE0"/>
    <w:rsid w:val="00892BCB"/>
    <w:rsid w:val="00892CE1"/>
    <w:rsid w:val="008933C6"/>
    <w:rsid w:val="00893921"/>
    <w:rsid w:val="00893CF5"/>
    <w:rsid w:val="00893DC4"/>
    <w:rsid w:val="0089456A"/>
    <w:rsid w:val="00894C37"/>
    <w:rsid w:val="00895DA1"/>
    <w:rsid w:val="00895FBC"/>
    <w:rsid w:val="0089719A"/>
    <w:rsid w:val="00897913"/>
    <w:rsid w:val="008A23DD"/>
    <w:rsid w:val="008A2A02"/>
    <w:rsid w:val="008A32A0"/>
    <w:rsid w:val="008A3D12"/>
    <w:rsid w:val="008A4C43"/>
    <w:rsid w:val="008A4F08"/>
    <w:rsid w:val="008A56D1"/>
    <w:rsid w:val="008A6BE9"/>
    <w:rsid w:val="008A7284"/>
    <w:rsid w:val="008B1DCD"/>
    <w:rsid w:val="008B2148"/>
    <w:rsid w:val="008B2678"/>
    <w:rsid w:val="008B2DD4"/>
    <w:rsid w:val="008B39FE"/>
    <w:rsid w:val="008B3AE4"/>
    <w:rsid w:val="008B51E1"/>
    <w:rsid w:val="008B5D54"/>
    <w:rsid w:val="008B6046"/>
    <w:rsid w:val="008B6318"/>
    <w:rsid w:val="008B741E"/>
    <w:rsid w:val="008C14C6"/>
    <w:rsid w:val="008C1629"/>
    <w:rsid w:val="008C234C"/>
    <w:rsid w:val="008C3E40"/>
    <w:rsid w:val="008C458A"/>
    <w:rsid w:val="008C4D94"/>
    <w:rsid w:val="008C58B8"/>
    <w:rsid w:val="008C7441"/>
    <w:rsid w:val="008C7538"/>
    <w:rsid w:val="008D1F0E"/>
    <w:rsid w:val="008D243F"/>
    <w:rsid w:val="008D52F7"/>
    <w:rsid w:val="008D5330"/>
    <w:rsid w:val="008D6718"/>
    <w:rsid w:val="008D6756"/>
    <w:rsid w:val="008D6A52"/>
    <w:rsid w:val="008D6FBC"/>
    <w:rsid w:val="008D7279"/>
    <w:rsid w:val="008D74BA"/>
    <w:rsid w:val="008D7E4A"/>
    <w:rsid w:val="008E0350"/>
    <w:rsid w:val="008E13A2"/>
    <w:rsid w:val="008E2D63"/>
    <w:rsid w:val="008E3063"/>
    <w:rsid w:val="008E38A4"/>
    <w:rsid w:val="008E42A8"/>
    <w:rsid w:val="008E5417"/>
    <w:rsid w:val="008E59EF"/>
    <w:rsid w:val="008E5EC2"/>
    <w:rsid w:val="008E6558"/>
    <w:rsid w:val="008E6F13"/>
    <w:rsid w:val="008E78C9"/>
    <w:rsid w:val="008F2C7D"/>
    <w:rsid w:val="008F3548"/>
    <w:rsid w:val="008F3E3B"/>
    <w:rsid w:val="008F4BDB"/>
    <w:rsid w:val="008F7F5A"/>
    <w:rsid w:val="00900164"/>
    <w:rsid w:val="00901D4C"/>
    <w:rsid w:val="00902516"/>
    <w:rsid w:val="00902FD3"/>
    <w:rsid w:val="00903136"/>
    <w:rsid w:val="009069CE"/>
    <w:rsid w:val="00906F49"/>
    <w:rsid w:val="00906FA0"/>
    <w:rsid w:val="009108B8"/>
    <w:rsid w:val="00910B28"/>
    <w:rsid w:val="009117CE"/>
    <w:rsid w:val="00911A8F"/>
    <w:rsid w:val="00912460"/>
    <w:rsid w:val="00912EE1"/>
    <w:rsid w:val="00913AD8"/>
    <w:rsid w:val="00915132"/>
    <w:rsid w:val="00922BB2"/>
    <w:rsid w:val="00922F10"/>
    <w:rsid w:val="0092561A"/>
    <w:rsid w:val="009257FB"/>
    <w:rsid w:val="00927851"/>
    <w:rsid w:val="00927C94"/>
    <w:rsid w:val="00930E38"/>
    <w:rsid w:val="00931DBA"/>
    <w:rsid w:val="00932077"/>
    <w:rsid w:val="00933F66"/>
    <w:rsid w:val="00934CB0"/>
    <w:rsid w:val="009350DA"/>
    <w:rsid w:val="00936343"/>
    <w:rsid w:val="009374CA"/>
    <w:rsid w:val="00937DEA"/>
    <w:rsid w:val="009400EE"/>
    <w:rsid w:val="0094085C"/>
    <w:rsid w:val="00942931"/>
    <w:rsid w:val="00946017"/>
    <w:rsid w:val="00947B22"/>
    <w:rsid w:val="00947C2A"/>
    <w:rsid w:val="00950877"/>
    <w:rsid w:val="00954718"/>
    <w:rsid w:val="00954BF7"/>
    <w:rsid w:val="00960489"/>
    <w:rsid w:val="0096079E"/>
    <w:rsid w:val="009609BB"/>
    <w:rsid w:val="00960B85"/>
    <w:rsid w:val="00960CB5"/>
    <w:rsid w:val="00963299"/>
    <w:rsid w:val="00963D79"/>
    <w:rsid w:val="0096578A"/>
    <w:rsid w:val="009664F5"/>
    <w:rsid w:val="00967E3F"/>
    <w:rsid w:val="00970D7B"/>
    <w:rsid w:val="00973459"/>
    <w:rsid w:val="00973B18"/>
    <w:rsid w:val="00974BA9"/>
    <w:rsid w:val="00974CE0"/>
    <w:rsid w:val="009771D9"/>
    <w:rsid w:val="009833B6"/>
    <w:rsid w:val="009846B8"/>
    <w:rsid w:val="009846F1"/>
    <w:rsid w:val="0098497B"/>
    <w:rsid w:val="0098548D"/>
    <w:rsid w:val="0098674A"/>
    <w:rsid w:val="0099060C"/>
    <w:rsid w:val="00990F40"/>
    <w:rsid w:val="00994E45"/>
    <w:rsid w:val="009A0085"/>
    <w:rsid w:val="009A082F"/>
    <w:rsid w:val="009A10B1"/>
    <w:rsid w:val="009A2801"/>
    <w:rsid w:val="009A2927"/>
    <w:rsid w:val="009A362D"/>
    <w:rsid w:val="009A37FB"/>
    <w:rsid w:val="009A45FC"/>
    <w:rsid w:val="009A5268"/>
    <w:rsid w:val="009A6F85"/>
    <w:rsid w:val="009A76BE"/>
    <w:rsid w:val="009B093C"/>
    <w:rsid w:val="009B17DF"/>
    <w:rsid w:val="009B20B0"/>
    <w:rsid w:val="009B22D4"/>
    <w:rsid w:val="009B2A68"/>
    <w:rsid w:val="009B2BF9"/>
    <w:rsid w:val="009B37FB"/>
    <w:rsid w:val="009B4859"/>
    <w:rsid w:val="009B791B"/>
    <w:rsid w:val="009C2249"/>
    <w:rsid w:val="009C29F3"/>
    <w:rsid w:val="009C341C"/>
    <w:rsid w:val="009C415D"/>
    <w:rsid w:val="009C5B89"/>
    <w:rsid w:val="009C6C6D"/>
    <w:rsid w:val="009D15F9"/>
    <w:rsid w:val="009D19DA"/>
    <w:rsid w:val="009D5740"/>
    <w:rsid w:val="009E0F90"/>
    <w:rsid w:val="009E194D"/>
    <w:rsid w:val="009E2EA1"/>
    <w:rsid w:val="009E2FD4"/>
    <w:rsid w:val="009E48FF"/>
    <w:rsid w:val="009E5AD0"/>
    <w:rsid w:val="009E6507"/>
    <w:rsid w:val="009F06CC"/>
    <w:rsid w:val="009F194D"/>
    <w:rsid w:val="009F1FFF"/>
    <w:rsid w:val="009F4D73"/>
    <w:rsid w:val="009F555F"/>
    <w:rsid w:val="00A00DBE"/>
    <w:rsid w:val="00A01174"/>
    <w:rsid w:val="00A07287"/>
    <w:rsid w:val="00A07656"/>
    <w:rsid w:val="00A07E0F"/>
    <w:rsid w:val="00A10832"/>
    <w:rsid w:val="00A11C1C"/>
    <w:rsid w:val="00A131B2"/>
    <w:rsid w:val="00A1321D"/>
    <w:rsid w:val="00A13294"/>
    <w:rsid w:val="00A13D28"/>
    <w:rsid w:val="00A13DE3"/>
    <w:rsid w:val="00A15C1D"/>
    <w:rsid w:val="00A1632F"/>
    <w:rsid w:val="00A173CA"/>
    <w:rsid w:val="00A20637"/>
    <w:rsid w:val="00A2089A"/>
    <w:rsid w:val="00A2182A"/>
    <w:rsid w:val="00A21DD3"/>
    <w:rsid w:val="00A23BDC"/>
    <w:rsid w:val="00A24019"/>
    <w:rsid w:val="00A25C51"/>
    <w:rsid w:val="00A25D41"/>
    <w:rsid w:val="00A27EB3"/>
    <w:rsid w:val="00A32DAA"/>
    <w:rsid w:val="00A33648"/>
    <w:rsid w:val="00A35197"/>
    <w:rsid w:val="00A36394"/>
    <w:rsid w:val="00A37047"/>
    <w:rsid w:val="00A3713A"/>
    <w:rsid w:val="00A3788F"/>
    <w:rsid w:val="00A40598"/>
    <w:rsid w:val="00A40733"/>
    <w:rsid w:val="00A408E2"/>
    <w:rsid w:val="00A41174"/>
    <w:rsid w:val="00A41A19"/>
    <w:rsid w:val="00A41B14"/>
    <w:rsid w:val="00A42B76"/>
    <w:rsid w:val="00A44F3F"/>
    <w:rsid w:val="00A4640B"/>
    <w:rsid w:val="00A476E4"/>
    <w:rsid w:val="00A5003E"/>
    <w:rsid w:val="00A50CA8"/>
    <w:rsid w:val="00A50CF7"/>
    <w:rsid w:val="00A51A82"/>
    <w:rsid w:val="00A524BA"/>
    <w:rsid w:val="00A53036"/>
    <w:rsid w:val="00A530FB"/>
    <w:rsid w:val="00A552E2"/>
    <w:rsid w:val="00A55845"/>
    <w:rsid w:val="00A55963"/>
    <w:rsid w:val="00A55F2B"/>
    <w:rsid w:val="00A57591"/>
    <w:rsid w:val="00A6206C"/>
    <w:rsid w:val="00A62A7F"/>
    <w:rsid w:val="00A62BCE"/>
    <w:rsid w:val="00A62C98"/>
    <w:rsid w:val="00A6394E"/>
    <w:rsid w:val="00A6487B"/>
    <w:rsid w:val="00A64D93"/>
    <w:rsid w:val="00A65894"/>
    <w:rsid w:val="00A70AD5"/>
    <w:rsid w:val="00A711B0"/>
    <w:rsid w:val="00A72078"/>
    <w:rsid w:val="00A7287F"/>
    <w:rsid w:val="00A73808"/>
    <w:rsid w:val="00A73A40"/>
    <w:rsid w:val="00A804BD"/>
    <w:rsid w:val="00A80E99"/>
    <w:rsid w:val="00A8348F"/>
    <w:rsid w:val="00A83544"/>
    <w:rsid w:val="00A8364F"/>
    <w:rsid w:val="00A83BA6"/>
    <w:rsid w:val="00A847D3"/>
    <w:rsid w:val="00A86523"/>
    <w:rsid w:val="00A86741"/>
    <w:rsid w:val="00A9052B"/>
    <w:rsid w:val="00A90AA0"/>
    <w:rsid w:val="00A91B21"/>
    <w:rsid w:val="00A91D9B"/>
    <w:rsid w:val="00A91FAB"/>
    <w:rsid w:val="00A92D6B"/>
    <w:rsid w:val="00A95471"/>
    <w:rsid w:val="00A954C0"/>
    <w:rsid w:val="00A9631D"/>
    <w:rsid w:val="00A97698"/>
    <w:rsid w:val="00AA0777"/>
    <w:rsid w:val="00AA088B"/>
    <w:rsid w:val="00AA3945"/>
    <w:rsid w:val="00AA5C13"/>
    <w:rsid w:val="00AB0275"/>
    <w:rsid w:val="00AB03F7"/>
    <w:rsid w:val="00AB2771"/>
    <w:rsid w:val="00AB3282"/>
    <w:rsid w:val="00AB3910"/>
    <w:rsid w:val="00AB4266"/>
    <w:rsid w:val="00AB6851"/>
    <w:rsid w:val="00AB71E2"/>
    <w:rsid w:val="00AB7623"/>
    <w:rsid w:val="00AC2061"/>
    <w:rsid w:val="00AC2188"/>
    <w:rsid w:val="00AC32C4"/>
    <w:rsid w:val="00AC4719"/>
    <w:rsid w:val="00AC4D30"/>
    <w:rsid w:val="00AC71BC"/>
    <w:rsid w:val="00AC756B"/>
    <w:rsid w:val="00AC77A1"/>
    <w:rsid w:val="00AD03E4"/>
    <w:rsid w:val="00AD084B"/>
    <w:rsid w:val="00AD163C"/>
    <w:rsid w:val="00AD1EAE"/>
    <w:rsid w:val="00AD219C"/>
    <w:rsid w:val="00AD2280"/>
    <w:rsid w:val="00AD435E"/>
    <w:rsid w:val="00AD4436"/>
    <w:rsid w:val="00AD5027"/>
    <w:rsid w:val="00AD5C0B"/>
    <w:rsid w:val="00AD5C52"/>
    <w:rsid w:val="00AD6338"/>
    <w:rsid w:val="00AD64DA"/>
    <w:rsid w:val="00AD6967"/>
    <w:rsid w:val="00AD701F"/>
    <w:rsid w:val="00AD770C"/>
    <w:rsid w:val="00AE0FD5"/>
    <w:rsid w:val="00AE2BC2"/>
    <w:rsid w:val="00AE3054"/>
    <w:rsid w:val="00AE41C1"/>
    <w:rsid w:val="00AE4445"/>
    <w:rsid w:val="00AE58CD"/>
    <w:rsid w:val="00AE79EE"/>
    <w:rsid w:val="00AF03EA"/>
    <w:rsid w:val="00AF148A"/>
    <w:rsid w:val="00AF1DE7"/>
    <w:rsid w:val="00AF2B03"/>
    <w:rsid w:val="00AF3503"/>
    <w:rsid w:val="00AF3A7C"/>
    <w:rsid w:val="00AF4807"/>
    <w:rsid w:val="00AF50C8"/>
    <w:rsid w:val="00AF60D8"/>
    <w:rsid w:val="00AF6993"/>
    <w:rsid w:val="00AF717D"/>
    <w:rsid w:val="00AF71A3"/>
    <w:rsid w:val="00B0016F"/>
    <w:rsid w:val="00B01300"/>
    <w:rsid w:val="00B01531"/>
    <w:rsid w:val="00B01FF9"/>
    <w:rsid w:val="00B02FD3"/>
    <w:rsid w:val="00B051D4"/>
    <w:rsid w:val="00B054B3"/>
    <w:rsid w:val="00B05E5A"/>
    <w:rsid w:val="00B063B5"/>
    <w:rsid w:val="00B06483"/>
    <w:rsid w:val="00B06793"/>
    <w:rsid w:val="00B0699A"/>
    <w:rsid w:val="00B06E9D"/>
    <w:rsid w:val="00B06EED"/>
    <w:rsid w:val="00B105D9"/>
    <w:rsid w:val="00B1170F"/>
    <w:rsid w:val="00B1195E"/>
    <w:rsid w:val="00B121A3"/>
    <w:rsid w:val="00B1283E"/>
    <w:rsid w:val="00B14420"/>
    <w:rsid w:val="00B155CB"/>
    <w:rsid w:val="00B16F81"/>
    <w:rsid w:val="00B174DD"/>
    <w:rsid w:val="00B17680"/>
    <w:rsid w:val="00B2085D"/>
    <w:rsid w:val="00B228C1"/>
    <w:rsid w:val="00B23202"/>
    <w:rsid w:val="00B24402"/>
    <w:rsid w:val="00B24957"/>
    <w:rsid w:val="00B31EFF"/>
    <w:rsid w:val="00B332C2"/>
    <w:rsid w:val="00B35797"/>
    <w:rsid w:val="00B37ED7"/>
    <w:rsid w:val="00B4278A"/>
    <w:rsid w:val="00B433BB"/>
    <w:rsid w:val="00B437C4"/>
    <w:rsid w:val="00B43C10"/>
    <w:rsid w:val="00B43EC0"/>
    <w:rsid w:val="00B44E1A"/>
    <w:rsid w:val="00B45DDD"/>
    <w:rsid w:val="00B466A9"/>
    <w:rsid w:val="00B46FBF"/>
    <w:rsid w:val="00B47E09"/>
    <w:rsid w:val="00B527DD"/>
    <w:rsid w:val="00B531A9"/>
    <w:rsid w:val="00B54166"/>
    <w:rsid w:val="00B54A58"/>
    <w:rsid w:val="00B5555B"/>
    <w:rsid w:val="00B566FC"/>
    <w:rsid w:val="00B5781D"/>
    <w:rsid w:val="00B57BC7"/>
    <w:rsid w:val="00B57FF8"/>
    <w:rsid w:val="00B60158"/>
    <w:rsid w:val="00B612AF"/>
    <w:rsid w:val="00B6205F"/>
    <w:rsid w:val="00B62FED"/>
    <w:rsid w:val="00B63F82"/>
    <w:rsid w:val="00B643A7"/>
    <w:rsid w:val="00B64611"/>
    <w:rsid w:val="00B659D3"/>
    <w:rsid w:val="00B66BD8"/>
    <w:rsid w:val="00B66E1E"/>
    <w:rsid w:val="00B674B5"/>
    <w:rsid w:val="00B67CB2"/>
    <w:rsid w:val="00B706D7"/>
    <w:rsid w:val="00B727EF"/>
    <w:rsid w:val="00B72FC0"/>
    <w:rsid w:val="00B73C0B"/>
    <w:rsid w:val="00B744BB"/>
    <w:rsid w:val="00B754B0"/>
    <w:rsid w:val="00B764BA"/>
    <w:rsid w:val="00B775AC"/>
    <w:rsid w:val="00B801A3"/>
    <w:rsid w:val="00B80C77"/>
    <w:rsid w:val="00B817E8"/>
    <w:rsid w:val="00B83895"/>
    <w:rsid w:val="00B84E5E"/>
    <w:rsid w:val="00B85268"/>
    <w:rsid w:val="00B85884"/>
    <w:rsid w:val="00B91110"/>
    <w:rsid w:val="00B921AB"/>
    <w:rsid w:val="00B9357F"/>
    <w:rsid w:val="00B94283"/>
    <w:rsid w:val="00B94D97"/>
    <w:rsid w:val="00B95261"/>
    <w:rsid w:val="00B9531E"/>
    <w:rsid w:val="00B9562D"/>
    <w:rsid w:val="00B96455"/>
    <w:rsid w:val="00B9674C"/>
    <w:rsid w:val="00B96C5E"/>
    <w:rsid w:val="00B97799"/>
    <w:rsid w:val="00BA24B3"/>
    <w:rsid w:val="00BA2C43"/>
    <w:rsid w:val="00BA394C"/>
    <w:rsid w:val="00BA42AD"/>
    <w:rsid w:val="00BA6ADB"/>
    <w:rsid w:val="00BB1245"/>
    <w:rsid w:val="00BB14B8"/>
    <w:rsid w:val="00BB50C1"/>
    <w:rsid w:val="00BB5C8D"/>
    <w:rsid w:val="00BB6022"/>
    <w:rsid w:val="00BB62F6"/>
    <w:rsid w:val="00BB65E9"/>
    <w:rsid w:val="00BB6BB0"/>
    <w:rsid w:val="00BC02F8"/>
    <w:rsid w:val="00BC1A2C"/>
    <w:rsid w:val="00BC349A"/>
    <w:rsid w:val="00BC7B32"/>
    <w:rsid w:val="00BC7E6E"/>
    <w:rsid w:val="00BD0E1B"/>
    <w:rsid w:val="00BD0E1D"/>
    <w:rsid w:val="00BD1195"/>
    <w:rsid w:val="00BD16C4"/>
    <w:rsid w:val="00BD179C"/>
    <w:rsid w:val="00BD19EE"/>
    <w:rsid w:val="00BD2B38"/>
    <w:rsid w:val="00BD422C"/>
    <w:rsid w:val="00BD50D5"/>
    <w:rsid w:val="00BD51D5"/>
    <w:rsid w:val="00BD5FDA"/>
    <w:rsid w:val="00BD6935"/>
    <w:rsid w:val="00BD6AB4"/>
    <w:rsid w:val="00BE07DB"/>
    <w:rsid w:val="00BE1BC3"/>
    <w:rsid w:val="00BE3498"/>
    <w:rsid w:val="00BE380B"/>
    <w:rsid w:val="00BE3D0D"/>
    <w:rsid w:val="00BE47C0"/>
    <w:rsid w:val="00BE60B1"/>
    <w:rsid w:val="00BE68F5"/>
    <w:rsid w:val="00BE7B06"/>
    <w:rsid w:val="00BF04B9"/>
    <w:rsid w:val="00BF1546"/>
    <w:rsid w:val="00BF321F"/>
    <w:rsid w:val="00BF3FCB"/>
    <w:rsid w:val="00BF4269"/>
    <w:rsid w:val="00BF60FA"/>
    <w:rsid w:val="00C01782"/>
    <w:rsid w:val="00C01A62"/>
    <w:rsid w:val="00C02313"/>
    <w:rsid w:val="00C02E9E"/>
    <w:rsid w:val="00C03676"/>
    <w:rsid w:val="00C04474"/>
    <w:rsid w:val="00C04610"/>
    <w:rsid w:val="00C04A0C"/>
    <w:rsid w:val="00C051BB"/>
    <w:rsid w:val="00C0527B"/>
    <w:rsid w:val="00C0788E"/>
    <w:rsid w:val="00C078C3"/>
    <w:rsid w:val="00C1077E"/>
    <w:rsid w:val="00C10E8D"/>
    <w:rsid w:val="00C122E0"/>
    <w:rsid w:val="00C12D79"/>
    <w:rsid w:val="00C14272"/>
    <w:rsid w:val="00C1439E"/>
    <w:rsid w:val="00C15FB7"/>
    <w:rsid w:val="00C1707F"/>
    <w:rsid w:val="00C17594"/>
    <w:rsid w:val="00C20586"/>
    <w:rsid w:val="00C21B59"/>
    <w:rsid w:val="00C22B51"/>
    <w:rsid w:val="00C23B70"/>
    <w:rsid w:val="00C23E80"/>
    <w:rsid w:val="00C24A55"/>
    <w:rsid w:val="00C2771E"/>
    <w:rsid w:val="00C31CB1"/>
    <w:rsid w:val="00C3240D"/>
    <w:rsid w:val="00C326C5"/>
    <w:rsid w:val="00C32F53"/>
    <w:rsid w:val="00C34B15"/>
    <w:rsid w:val="00C356DD"/>
    <w:rsid w:val="00C40473"/>
    <w:rsid w:val="00C404B0"/>
    <w:rsid w:val="00C413A8"/>
    <w:rsid w:val="00C42E05"/>
    <w:rsid w:val="00C44653"/>
    <w:rsid w:val="00C45066"/>
    <w:rsid w:val="00C4533C"/>
    <w:rsid w:val="00C464B1"/>
    <w:rsid w:val="00C50203"/>
    <w:rsid w:val="00C5091F"/>
    <w:rsid w:val="00C509E6"/>
    <w:rsid w:val="00C52155"/>
    <w:rsid w:val="00C55DA9"/>
    <w:rsid w:val="00C5641F"/>
    <w:rsid w:val="00C603D7"/>
    <w:rsid w:val="00C60947"/>
    <w:rsid w:val="00C613FC"/>
    <w:rsid w:val="00C6196A"/>
    <w:rsid w:val="00C62577"/>
    <w:rsid w:val="00C6280D"/>
    <w:rsid w:val="00C62A40"/>
    <w:rsid w:val="00C63A0E"/>
    <w:rsid w:val="00C63D95"/>
    <w:rsid w:val="00C65025"/>
    <w:rsid w:val="00C652F2"/>
    <w:rsid w:val="00C654AC"/>
    <w:rsid w:val="00C654FC"/>
    <w:rsid w:val="00C66187"/>
    <w:rsid w:val="00C674D3"/>
    <w:rsid w:val="00C675DD"/>
    <w:rsid w:val="00C7063E"/>
    <w:rsid w:val="00C706A9"/>
    <w:rsid w:val="00C728E6"/>
    <w:rsid w:val="00C72D51"/>
    <w:rsid w:val="00C737DC"/>
    <w:rsid w:val="00C7395A"/>
    <w:rsid w:val="00C74602"/>
    <w:rsid w:val="00C747B1"/>
    <w:rsid w:val="00C76092"/>
    <w:rsid w:val="00C772ED"/>
    <w:rsid w:val="00C77DBF"/>
    <w:rsid w:val="00C840FA"/>
    <w:rsid w:val="00C842D4"/>
    <w:rsid w:val="00C855B4"/>
    <w:rsid w:val="00C86EED"/>
    <w:rsid w:val="00C902DB"/>
    <w:rsid w:val="00C90F3B"/>
    <w:rsid w:val="00C91A0E"/>
    <w:rsid w:val="00C92429"/>
    <w:rsid w:val="00C9464A"/>
    <w:rsid w:val="00C952CC"/>
    <w:rsid w:val="00C97575"/>
    <w:rsid w:val="00CA16FA"/>
    <w:rsid w:val="00CA2B73"/>
    <w:rsid w:val="00CA2CF9"/>
    <w:rsid w:val="00CA3A38"/>
    <w:rsid w:val="00CA4BB1"/>
    <w:rsid w:val="00CA5116"/>
    <w:rsid w:val="00CA7986"/>
    <w:rsid w:val="00CB32B2"/>
    <w:rsid w:val="00CB3703"/>
    <w:rsid w:val="00CB377D"/>
    <w:rsid w:val="00CB4D2A"/>
    <w:rsid w:val="00CB4EBD"/>
    <w:rsid w:val="00CB6434"/>
    <w:rsid w:val="00CC2B50"/>
    <w:rsid w:val="00CC4CF2"/>
    <w:rsid w:val="00CC5129"/>
    <w:rsid w:val="00CC57EB"/>
    <w:rsid w:val="00CC65DD"/>
    <w:rsid w:val="00CC7843"/>
    <w:rsid w:val="00CD143F"/>
    <w:rsid w:val="00CD148C"/>
    <w:rsid w:val="00CD1B4D"/>
    <w:rsid w:val="00CD2F46"/>
    <w:rsid w:val="00CD4E00"/>
    <w:rsid w:val="00CD501A"/>
    <w:rsid w:val="00CD5BD5"/>
    <w:rsid w:val="00CD6CB8"/>
    <w:rsid w:val="00CE037E"/>
    <w:rsid w:val="00CE08E6"/>
    <w:rsid w:val="00CE12BA"/>
    <w:rsid w:val="00CE23A2"/>
    <w:rsid w:val="00CE2677"/>
    <w:rsid w:val="00CE44A9"/>
    <w:rsid w:val="00CE454C"/>
    <w:rsid w:val="00CE7C6A"/>
    <w:rsid w:val="00CE7F95"/>
    <w:rsid w:val="00CF1E1A"/>
    <w:rsid w:val="00CF2148"/>
    <w:rsid w:val="00CF26E1"/>
    <w:rsid w:val="00CF3501"/>
    <w:rsid w:val="00CF4F60"/>
    <w:rsid w:val="00CF5407"/>
    <w:rsid w:val="00CF6673"/>
    <w:rsid w:val="00CF6C4A"/>
    <w:rsid w:val="00CF763B"/>
    <w:rsid w:val="00CF7DA9"/>
    <w:rsid w:val="00D04ABE"/>
    <w:rsid w:val="00D059FF"/>
    <w:rsid w:val="00D11212"/>
    <w:rsid w:val="00D11788"/>
    <w:rsid w:val="00D117D7"/>
    <w:rsid w:val="00D13397"/>
    <w:rsid w:val="00D150DE"/>
    <w:rsid w:val="00D1574C"/>
    <w:rsid w:val="00D17040"/>
    <w:rsid w:val="00D17AF6"/>
    <w:rsid w:val="00D20380"/>
    <w:rsid w:val="00D206AF"/>
    <w:rsid w:val="00D20700"/>
    <w:rsid w:val="00D20C69"/>
    <w:rsid w:val="00D21341"/>
    <w:rsid w:val="00D228B4"/>
    <w:rsid w:val="00D23EE1"/>
    <w:rsid w:val="00D2466A"/>
    <w:rsid w:val="00D25B7A"/>
    <w:rsid w:val="00D25B89"/>
    <w:rsid w:val="00D261BC"/>
    <w:rsid w:val="00D267EE"/>
    <w:rsid w:val="00D27388"/>
    <w:rsid w:val="00D30F3B"/>
    <w:rsid w:val="00D31164"/>
    <w:rsid w:val="00D3145A"/>
    <w:rsid w:val="00D341B9"/>
    <w:rsid w:val="00D34350"/>
    <w:rsid w:val="00D350B8"/>
    <w:rsid w:val="00D356D9"/>
    <w:rsid w:val="00D3687D"/>
    <w:rsid w:val="00D37095"/>
    <w:rsid w:val="00D37897"/>
    <w:rsid w:val="00D37E42"/>
    <w:rsid w:val="00D37E47"/>
    <w:rsid w:val="00D40A92"/>
    <w:rsid w:val="00D40ABC"/>
    <w:rsid w:val="00D41627"/>
    <w:rsid w:val="00D4400C"/>
    <w:rsid w:val="00D44197"/>
    <w:rsid w:val="00D4448C"/>
    <w:rsid w:val="00D4508C"/>
    <w:rsid w:val="00D456F2"/>
    <w:rsid w:val="00D45C8D"/>
    <w:rsid w:val="00D4754F"/>
    <w:rsid w:val="00D477D9"/>
    <w:rsid w:val="00D47E46"/>
    <w:rsid w:val="00D508F4"/>
    <w:rsid w:val="00D525F4"/>
    <w:rsid w:val="00D5449A"/>
    <w:rsid w:val="00D54724"/>
    <w:rsid w:val="00D5534A"/>
    <w:rsid w:val="00D55B20"/>
    <w:rsid w:val="00D55EC8"/>
    <w:rsid w:val="00D56203"/>
    <w:rsid w:val="00D57B89"/>
    <w:rsid w:val="00D60574"/>
    <w:rsid w:val="00D6172F"/>
    <w:rsid w:val="00D62AAC"/>
    <w:rsid w:val="00D63384"/>
    <w:rsid w:val="00D63743"/>
    <w:rsid w:val="00D63D0F"/>
    <w:rsid w:val="00D65F57"/>
    <w:rsid w:val="00D6693B"/>
    <w:rsid w:val="00D672BB"/>
    <w:rsid w:val="00D67BDE"/>
    <w:rsid w:val="00D71E88"/>
    <w:rsid w:val="00D72714"/>
    <w:rsid w:val="00D7582B"/>
    <w:rsid w:val="00D75CE0"/>
    <w:rsid w:val="00D75D92"/>
    <w:rsid w:val="00D76A9C"/>
    <w:rsid w:val="00D815A9"/>
    <w:rsid w:val="00D8296C"/>
    <w:rsid w:val="00D836DF"/>
    <w:rsid w:val="00D83F7C"/>
    <w:rsid w:val="00D83FFA"/>
    <w:rsid w:val="00D84AF7"/>
    <w:rsid w:val="00D86CCE"/>
    <w:rsid w:val="00D87050"/>
    <w:rsid w:val="00D87512"/>
    <w:rsid w:val="00D87C03"/>
    <w:rsid w:val="00D901B0"/>
    <w:rsid w:val="00D91251"/>
    <w:rsid w:val="00D91B73"/>
    <w:rsid w:val="00D93F1B"/>
    <w:rsid w:val="00D9440E"/>
    <w:rsid w:val="00D95B99"/>
    <w:rsid w:val="00D96BB6"/>
    <w:rsid w:val="00D976C5"/>
    <w:rsid w:val="00DA0D2B"/>
    <w:rsid w:val="00DA1838"/>
    <w:rsid w:val="00DA3660"/>
    <w:rsid w:val="00DA4E40"/>
    <w:rsid w:val="00DA65F6"/>
    <w:rsid w:val="00DA7E21"/>
    <w:rsid w:val="00DB0BC1"/>
    <w:rsid w:val="00DB2450"/>
    <w:rsid w:val="00DB302F"/>
    <w:rsid w:val="00DB32E2"/>
    <w:rsid w:val="00DB39AD"/>
    <w:rsid w:val="00DC0279"/>
    <w:rsid w:val="00DC0CFA"/>
    <w:rsid w:val="00DC16C6"/>
    <w:rsid w:val="00DC2759"/>
    <w:rsid w:val="00DC292E"/>
    <w:rsid w:val="00DC3288"/>
    <w:rsid w:val="00DC3D7C"/>
    <w:rsid w:val="00DC434C"/>
    <w:rsid w:val="00DC5091"/>
    <w:rsid w:val="00DD48D6"/>
    <w:rsid w:val="00DD4E6F"/>
    <w:rsid w:val="00DD52B5"/>
    <w:rsid w:val="00DD5612"/>
    <w:rsid w:val="00DD6F66"/>
    <w:rsid w:val="00DD711B"/>
    <w:rsid w:val="00DD7314"/>
    <w:rsid w:val="00DE2833"/>
    <w:rsid w:val="00DE3C3D"/>
    <w:rsid w:val="00DE3FD5"/>
    <w:rsid w:val="00DE4B2C"/>
    <w:rsid w:val="00DE52A0"/>
    <w:rsid w:val="00DE5FE3"/>
    <w:rsid w:val="00DE5FF4"/>
    <w:rsid w:val="00DE7DB0"/>
    <w:rsid w:val="00DF08CF"/>
    <w:rsid w:val="00DF11F4"/>
    <w:rsid w:val="00DF2113"/>
    <w:rsid w:val="00DF3115"/>
    <w:rsid w:val="00DF3133"/>
    <w:rsid w:val="00DF4354"/>
    <w:rsid w:val="00DF55C4"/>
    <w:rsid w:val="00DF573A"/>
    <w:rsid w:val="00DF5A40"/>
    <w:rsid w:val="00DF612F"/>
    <w:rsid w:val="00DF70DF"/>
    <w:rsid w:val="00DF7ADD"/>
    <w:rsid w:val="00E00E95"/>
    <w:rsid w:val="00E018A9"/>
    <w:rsid w:val="00E01BB4"/>
    <w:rsid w:val="00E02694"/>
    <w:rsid w:val="00E0406D"/>
    <w:rsid w:val="00E056F2"/>
    <w:rsid w:val="00E07B62"/>
    <w:rsid w:val="00E07D95"/>
    <w:rsid w:val="00E10D37"/>
    <w:rsid w:val="00E120E8"/>
    <w:rsid w:val="00E123D3"/>
    <w:rsid w:val="00E13664"/>
    <w:rsid w:val="00E13731"/>
    <w:rsid w:val="00E1375C"/>
    <w:rsid w:val="00E20E38"/>
    <w:rsid w:val="00E2266D"/>
    <w:rsid w:val="00E242CA"/>
    <w:rsid w:val="00E25133"/>
    <w:rsid w:val="00E259EB"/>
    <w:rsid w:val="00E25A22"/>
    <w:rsid w:val="00E30733"/>
    <w:rsid w:val="00E317F4"/>
    <w:rsid w:val="00E33D62"/>
    <w:rsid w:val="00E33F3E"/>
    <w:rsid w:val="00E34C53"/>
    <w:rsid w:val="00E35C44"/>
    <w:rsid w:val="00E409E8"/>
    <w:rsid w:val="00E41E49"/>
    <w:rsid w:val="00E424C0"/>
    <w:rsid w:val="00E43AE4"/>
    <w:rsid w:val="00E443D4"/>
    <w:rsid w:val="00E45481"/>
    <w:rsid w:val="00E47E5C"/>
    <w:rsid w:val="00E50093"/>
    <w:rsid w:val="00E5180A"/>
    <w:rsid w:val="00E51FCF"/>
    <w:rsid w:val="00E52988"/>
    <w:rsid w:val="00E53A02"/>
    <w:rsid w:val="00E548CE"/>
    <w:rsid w:val="00E55ACE"/>
    <w:rsid w:val="00E56244"/>
    <w:rsid w:val="00E56DAB"/>
    <w:rsid w:val="00E57083"/>
    <w:rsid w:val="00E57436"/>
    <w:rsid w:val="00E60922"/>
    <w:rsid w:val="00E619DF"/>
    <w:rsid w:val="00E65D63"/>
    <w:rsid w:val="00E66029"/>
    <w:rsid w:val="00E67908"/>
    <w:rsid w:val="00E72255"/>
    <w:rsid w:val="00E72E81"/>
    <w:rsid w:val="00E72F95"/>
    <w:rsid w:val="00E73025"/>
    <w:rsid w:val="00E74EAB"/>
    <w:rsid w:val="00E758C2"/>
    <w:rsid w:val="00E760DD"/>
    <w:rsid w:val="00E7737E"/>
    <w:rsid w:val="00E777F6"/>
    <w:rsid w:val="00E77EEB"/>
    <w:rsid w:val="00E81B27"/>
    <w:rsid w:val="00E81E70"/>
    <w:rsid w:val="00E82D10"/>
    <w:rsid w:val="00E833AE"/>
    <w:rsid w:val="00E83B9E"/>
    <w:rsid w:val="00E842DE"/>
    <w:rsid w:val="00E85AFA"/>
    <w:rsid w:val="00E85B47"/>
    <w:rsid w:val="00E86AA1"/>
    <w:rsid w:val="00E879E1"/>
    <w:rsid w:val="00E87B77"/>
    <w:rsid w:val="00E87F07"/>
    <w:rsid w:val="00E90B52"/>
    <w:rsid w:val="00E93017"/>
    <w:rsid w:val="00E9565E"/>
    <w:rsid w:val="00E956C6"/>
    <w:rsid w:val="00E96DC2"/>
    <w:rsid w:val="00E96ECC"/>
    <w:rsid w:val="00E97A09"/>
    <w:rsid w:val="00E97B78"/>
    <w:rsid w:val="00EA1E01"/>
    <w:rsid w:val="00EA362C"/>
    <w:rsid w:val="00EA387A"/>
    <w:rsid w:val="00EA3FE3"/>
    <w:rsid w:val="00EA4EFD"/>
    <w:rsid w:val="00EA6884"/>
    <w:rsid w:val="00EA72F1"/>
    <w:rsid w:val="00EA780D"/>
    <w:rsid w:val="00EB0F29"/>
    <w:rsid w:val="00EB273A"/>
    <w:rsid w:val="00EB2B20"/>
    <w:rsid w:val="00EB37E6"/>
    <w:rsid w:val="00EB39D5"/>
    <w:rsid w:val="00EB3A51"/>
    <w:rsid w:val="00EB4485"/>
    <w:rsid w:val="00EB6060"/>
    <w:rsid w:val="00EB7ADB"/>
    <w:rsid w:val="00EC12B0"/>
    <w:rsid w:val="00EC1E1F"/>
    <w:rsid w:val="00EC20F7"/>
    <w:rsid w:val="00EC31F3"/>
    <w:rsid w:val="00EC4767"/>
    <w:rsid w:val="00EC48B2"/>
    <w:rsid w:val="00EC73A4"/>
    <w:rsid w:val="00ED0634"/>
    <w:rsid w:val="00ED0CBA"/>
    <w:rsid w:val="00ED2571"/>
    <w:rsid w:val="00ED342A"/>
    <w:rsid w:val="00ED5CA1"/>
    <w:rsid w:val="00ED6F04"/>
    <w:rsid w:val="00ED7168"/>
    <w:rsid w:val="00EE006A"/>
    <w:rsid w:val="00EE0517"/>
    <w:rsid w:val="00EE1133"/>
    <w:rsid w:val="00EE15B5"/>
    <w:rsid w:val="00EE178A"/>
    <w:rsid w:val="00EE3EB7"/>
    <w:rsid w:val="00EE616D"/>
    <w:rsid w:val="00EE771F"/>
    <w:rsid w:val="00EF1396"/>
    <w:rsid w:val="00EF2A3B"/>
    <w:rsid w:val="00EF3956"/>
    <w:rsid w:val="00EF3BAC"/>
    <w:rsid w:val="00EF508A"/>
    <w:rsid w:val="00EF54E5"/>
    <w:rsid w:val="00EF5707"/>
    <w:rsid w:val="00F0020A"/>
    <w:rsid w:val="00F01E7F"/>
    <w:rsid w:val="00F0271D"/>
    <w:rsid w:val="00F049B5"/>
    <w:rsid w:val="00F0574B"/>
    <w:rsid w:val="00F06E67"/>
    <w:rsid w:val="00F07636"/>
    <w:rsid w:val="00F10C0C"/>
    <w:rsid w:val="00F11032"/>
    <w:rsid w:val="00F11345"/>
    <w:rsid w:val="00F121FB"/>
    <w:rsid w:val="00F134B4"/>
    <w:rsid w:val="00F1564F"/>
    <w:rsid w:val="00F1581F"/>
    <w:rsid w:val="00F16836"/>
    <w:rsid w:val="00F171EB"/>
    <w:rsid w:val="00F20361"/>
    <w:rsid w:val="00F237DC"/>
    <w:rsid w:val="00F24B4B"/>
    <w:rsid w:val="00F302E4"/>
    <w:rsid w:val="00F30597"/>
    <w:rsid w:val="00F30689"/>
    <w:rsid w:val="00F30B14"/>
    <w:rsid w:val="00F30C5E"/>
    <w:rsid w:val="00F337CB"/>
    <w:rsid w:val="00F361FD"/>
    <w:rsid w:val="00F36488"/>
    <w:rsid w:val="00F3695A"/>
    <w:rsid w:val="00F37B29"/>
    <w:rsid w:val="00F41F8E"/>
    <w:rsid w:val="00F42E76"/>
    <w:rsid w:val="00F43496"/>
    <w:rsid w:val="00F474F6"/>
    <w:rsid w:val="00F50C0E"/>
    <w:rsid w:val="00F510E3"/>
    <w:rsid w:val="00F51F89"/>
    <w:rsid w:val="00F52CAF"/>
    <w:rsid w:val="00F53764"/>
    <w:rsid w:val="00F55155"/>
    <w:rsid w:val="00F567FA"/>
    <w:rsid w:val="00F56FA7"/>
    <w:rsid w:val="00F60C51"/>
    <w:rsid w:val="00F60D15"/>
    <w:rsid w:val="00F6117A"/>
    <w:rsid w:val="00F64B8F"/>
    <w:rsid w:val="00F64EC6"/>
    <w:rsid w:val="00F6544F"/>
    <w:rsid w:val="00F657B7"/>
    <w:rsid w:val="00F67B78"/>
    <w:rsid w:val="00F7162F"/>
    <w:rsid w:val="00F72C62"/>
    <w:rsid w:val="00F73346"/>
    <w:rsid w:val="00F737B2"/>
    <w:rsid w:val="00F73B2E"/>
    <w:rsid w:val="00F7482D"/>
    <w:rsid w:val="00F7554E"/>
    <w:rsid w:val="00F75CF7"/>
    <w:rsid w:val="00F765B8"/>
    <w:rsid w:val="00F7666D"/>
    <w:rsid w:val="00F77668"/>
    <w:rsid w:val="00F8171D"/>
    <w:rsid w:val="00F81D9C"/>
    <w:rsid w:val="00F82ADE"/>
    <w:rsid w:val="00F83152"/>
    <w:rsid w:val="00F84C5A"/>
    <w:rsid w:val="00F84CD8"/>
    <w:rsid w:val="00F87CFE"/>
    <w:rsid w:val="00F90FF5"/>
    <w:rsid w:val="00F95E4B"/>
    <w:rsid w:val="00F963B0"/>
    <w:rsid w:val="00F969C1"/>
    <w:rsid w:val="00F976B4"/>
    <w:rsid w:val="00FA012E"/>
    <w:rsid w:val="00FA0E69"/>
    <w:rsid w:val="00FA1EE4"/>
    <w:rsid w:val="00FA2723"/>
    <w:rsid w:val="00FA27FD"/>
    <w:rsid w:val="00FA57C8"/>
    <w:rsid w:val="00FA63D6"/>
    <w:rsid w:val="00FA6A65"/>
    <w:rsid w:val="00FA6E17"/>
    <w:rsid w:val="00FA7570"/>
    <w:rsid w:val="00FB09D7"/>
    <w:rsid w:val="00FB14E1"/>
    <w:rsid w:val="00FB1B2E"/>
    <w:rsid w:val="00FB30B0"/>
    <w:rsid w:val="00FB3E6A"/>
    <w:rsid w:val="00FB3FAB"/>
    <w:rsid w:val="00FB48FE"/>
    <w:rsid w:val="00FB5964"/>
    <w:rsid w:val="00FB66C8"/>
    <w:rsid w:val="00FB6BDC"/>
    <w:rsid w:val="00FB738D"/>
    <w:rsid w:val="00FB7A50"/>
    <w:rsid w:val="00FB7FC4"/>
    <w:rsid w:val="00FC11FE"/>
    <w:rsid w:val="00FC2622"/>
    <w:rsid w:val="00FC2F16"/>
    <w:rsid w:val="00FC3B58"/>
    <w:rsid w:val="00FC3E11"/>
    <w:rsid w:val="00FC45A5"/>
    <w:rsid w:val="00FC4B04"/>
    <w:rsid w:val="00FC5395"/>
    <w:rsid w:val="00FC7148"/>
    <w:rsid w:val="00FC79D1"/>
    <w:rsid w:val="00FD1593"/>
    <w:rsid w:val="00FD248B"/>
    <w:rsid w:val="00FD27D1"/>
    <w:rsid w:val="00FD2958"/>
    <w:rsid w:val="00FD5624"/>
    <w:rsid w:val="00FD56D2"/>
    <w:rsid w:val="00FD5905"/>
    <w:rsid w:val="00FE07A5"/>
    <w:rsid w:val="00FE10AA"/>
    <w:rsid w:val="00FE1E33"/>
    <w:rsid w:val="00FE340A"/>
    <w:rsid w:val="00FE5188"/>
    <w:rsid w:val="00FE547B"/>
    <w:rsid w:val="00FE5DE6"/>
    <w:rsid w:val="00FE63D1"/>
    <w:rsid w:val="00FE6618"/>
    <w:rsid w:val="00FE7F7C"/>
    <w:rsid w:val="00FF14A8"/>
    <w:rsid w:val="00FF1807"/>
    <w:rsid w:val="00FF1FCF"/>
    <w:rsid w:val="00FF3831"/>
    <w:rsid w:val="00FF3933"/>
    <w:rsid w:val="00FF4A1A"/>
    <w:rsid w:val="00FF4E76"/>
    <w:rsid w:val="00FF4E79"/>
    <w:rsid w:val="00FF50FE"/>
    <w:rsid w:val="00FF5B6A"/>
    <w:rsid w:val="00FF5F0B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B258D6"/>
  <w15:docId w15:val="{F51F2C07-50D7-4574-AC5A-456FAC7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uiPriority="0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6735B"/>
    <w:pPr>
      <w:spacing w:line="288" w:lineRule="auto"/>
      <w:jc w:val="both"/>
    </w:pPr>
    <w:rPr>
      <w:rFonts w:ascii="Cambria" w:hAnsi="Cambria"/>
      <w:sz w:val="24"/>
      <w:szCs w:val="24"/>
    </w:rPr>
  </w:style>
  <w:style w:type="paragraph" w:styleId="Nadpis1">
    <w:name w:val="heading 1"/>
    <w:basedOn w:val="Normln"/>
    <w:next w:val="Odstavecprvn"/>
    <w:link w:val="Nadpis1Char"/>
    <w:autoRedefine/>
    <w:uiPriority w:val="9"/>
    <w:qFormat/>
    <w:rsid w:val="00EE006A"/>
    <w:pPr>
      <w:keepNext/>
      <w:numPr>
        <w:numId w:val="1"/>
      </w:numPr>
      <w:tabs>
        <w:tab w:val="num" w:pos="567"/>
      </w:tabs>
      <w:spacing w:after="240" w:line="276" w:lineRule="auto"/>
      <w:ind w:left="567" w:hanging="567"/>
      <w:outlineLvl w:val="0"/>
    </w:pPr>
    <w:rPr>
      <w:rFonts w:cs="Arial"/>
      <w:b/>
      <w:bCs/>
      <w:caps/>
      <w:kern w:val="32"/>
      <w:sz w:val="40"/>
      <w:szCs w:val="48"/>
    </w:rPr>
  </w:style>
  <w:style w:type="paragraph" w:styleId="Nadpis2">
    <w:name w:val="heading 2"/>
    <w:basedOn w:val="Normln"/>
    <w:next w:val="Odstavecprvn"/>
    <w:autoRedefine/>
    <w:qFormat/>
    <w:rsid w:val="00A25D41"/>
    <w:pPr>
      <w:keepNext/>
      <w:numPr>
        <w:ilvl w:val="1"/>
        <w:numId w:val="1"/>
      </w:numPr>
      <w:tabs>
        <w:tab w:val="clear" w:pos="1134"/>
        <w:tab w:val="num" w:pos="567"/>
      </w:tabs>
      <w:spacing w:before="360" w:after="60"/>
      <w:ind w:left="567" w:hanging="567"/>
      <w:outlineLvl w:val="1"/>
    </w:pPr>
    <w:rPr>
      <w:rFonts w:cs="Arial"/>
      <w:b/>
      <w:bCs/>
      <w:iCs/>
      <w:sz w:val="32"/>
      <w:szCs w:val="28"/>
    </w:rPr>
  </w:style>
  <w:style w:type="paragraph" w:styleId="Nadpis3">
    <w:name w:val="heading 3"/>
    <w:basedOn w:val="Normln"/>
    <w:next w:val="Odstavecprvn"/>
    <w:autoRedefine/>
    <w:qFormat/>
    <w:rsid w:val="00EE006A"/>
    <w:pPr>
      <w:keepNext/>
      <w:numPr>
        <w:ilvl w:val="2"/>
        <w:numId w:val="1"/>
      </w:numPr>
      <w:tabs>
        <w:tab w:val="clear" w:pos="1134"/>
        <w:tab w:val="num" w:pos="567"/>
        <w:tab w:val="num" w:pos="794"/>
      </w:tabs>
      <w:spacing w:before="240" w:after="60"/>
      <w:ind w:left="567" w:hanging="567"/>
      <w:outlineLvl w:val="2"/>
    </w:pPr>
    <w:rPr>
      <w:rFonts w:cs="Arial"/>
      <w:b/>
      <w:bCs/>
      <w:sz w:val="32"/>
      <w:szCs w:val="26"/>
    </w:rPr>
  </w:style>
  <w:style w:type="paragraph" w:styleId="Nadpis4">
    <w:name w:val="heading 4"/>
    <w:basedOn w:val="Normln"/>
    <w:next w:val="Odstavecprvn"/>
    <w:qFormat/>
    <w:rsid w:val="00E00E9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Nadpis6">
    <w:name w:val="heading 6"/>
    <w:basedOn w:val="Normln"/>
    <w:next w:val="Normln"/>
    <w:qFormat/>
    <w:rsid w:val="00557AFD"/>
    <w:pPr>
      <w:spacing w:before="240" w:after="60"/>
      <w:outlineLvl w:val="5"/>
    </w:pPr>
    <w:rPr>
      <w:b/>
      <w:bCs/>
      <w:szCs w:val="22"/>
    </w:rPr>
  </w:style>
  <w:style w:type="paragraph" w:styleId="Nadpis7">
    <w:name w:val="heading 7"/>
    <w:basedOn w:val="Normln"/>
    <w:next w:val="Normln"/>
    <w:qFormat/>
    <w:rsid w:val="00557AFD"/>
    <w:pPr>
      <w:spacing w:before="240" w:after="60"/>
      <w:outlineLvl w:val="6"/>
    </w:pPr>
  </w:style>
  <w:style w:type="paragraph" w:styleId="Nadpis9">
    <w:name w:val="heading 9"/>
    <w:basedOn w:val="Normln"/>
    <w:next w:val="Normln"/>
    <w:qFormat/>
    <w:rsid w:val="0016735B"/>
    <w:pPr>
      <w:spacing w:before="240" w:after="60"/>
      <w:outlineLvl w:val="8"/>
    </w:pPr>
    <w:rPr>
      <w:rFonts w:ascii="Calibri" w:hAnsi="Calibri" w:cs="Arial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s1skola">
    <w:name w:val="ds1_skola"/>
    <w:basedOn w:val="ds1"/>
    <w:next w:val="Normln"/>
    <w:rsid w:val="00D96BB6"/>
    <w:pPr>
      <w:spacing w:before="600"/>
    </w:pPr>
    <w:rPr>
      <w:caps/>
      <w:sz w:val="32"/>
      <w:szCs w:val="32"/>
      <w:lang w:val="de-DE"/>
    </w:rPr>
  </w:style>
  <w:style w:type="paragraph" w:customStyle="1" w:styleId="ds1fakulta">
    <w:name w:val="ds1_fakulta"/>
    <w:basedOn w:val="ds1"/>
    <w:next w:val="ds1"/>
    <w:rsid w:val="00D96BB6"/>
    <w:rPr>
      <w:caps/>
      <w:sz w:val="28"/>
    </w:rPr>
  </w:style>
  <w:style w:type="paragraph" w:customStyle="1" w:styleId="ds1">
    <w:name w:val="ds1"/>
    <w:basedOn w:val="Normln"/>
    <w:link w:val="ds1Char"/>
    <w:rsid w:val="00D96BB6"/>
    <w:pPr>
      <w:spacing w:line="360" w:lineRule="auto"/>
      <w:jc w:val="center"/>
    </w:pPr>
  </w:style>
  <w:style w:type="paragraph" w:customStyle="1" w:styleId="ds1ustav">
    <w:name w:val="ds1_ustav"/>
    <w:basedOn w:val="ds1"/>
    <w:next w:val="ds1"/>
    <w:rsid w:val="00D96BB6"/>
    <w:rPr>
      <w:caps/>
      <w:sz w:val="28"/>
      <w:szCs w:val="28"/>
    </w:rPr>
  </w:style>
  <w:style w:type="paragraph" w:customStyle="1" w:styleId="ds1typ">
    <w:name w:val="ds1_typ"/>
    <w:basedOn w:val="ds1"/>
    <w:next w:val="ds1"/>
    <w:rsid w:val="006A050B"/>
    <w:rPr>
      <w:sz w:val="32"/>
      <w:szCs w:val="48"/>
    </w:rPr>
  </w:style>
  <w:style w:type="paragraph" w:customStyle="1" w:styleId="ds1rok">
    <w:name w:val="ds1_rok"/>
    <w:basedOn w:val="ds1"/>
    <w:rsid w:val="00974CE0"/>
    <w:pPr>
      <w:jc w:val="both"/>
    </w:pPr>
    <w:rPr>
      <w:b/>
      <w:sz w:val="28"/>
    </w:rPr>
  </w:style>
  <w:style w:type="table" w:customStyle="1" w:styleId="ds1tabulka">
    <w:name w:val="ds1_tabulka"/>
    <w:basedOn w:val="Normlntabulka"/>
    <w:rsid w:val="007E6A52"/>
    <w:rPr>
      <w:b/>
      <w:sz w:val="28"/>
    </w:rPr>
    <w:tblPr/>
  </w:style>
  <w:style w:type="table" w:styleId="Mkatabulky">
    <w:name w:val="Table Grid"/>
    <w:basedOn w:val="Normlntabulka"/>
    <w:rsid w:val="007E6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1jmeno">
    <w:name w:val="ds1_jmeno"/>
    <w:basedOn w:val="ds1"/>
    <w:rsid w:val="00974CE0"/>
    <w:pPr>
      <w:jc w:val="right"/>
    </w:pPr>
    <w:rPr>
      <w:b/>
      <w:sz w:val="28"/>
    </w:rPr>
  </w:style>
  <w:style w:type="paragraph" w:customStyle="1" w:styleId="ds1nazev">
    <w:name w:val="ds1_nazev"/>
    <w:basedOn w:val="ds1"/>
    <w:next w:val="ds1"/>
    <w:rsid w:val="00C078C3"/>
    <w:rPr>
      <w:b/>
      <w:sz w:val="48"/>
    </w:rPr>
  </w:style>
  <w:style w:type="paragraph" w:customStyle="1" w:styleId="Literatura">
    <w:name w:val="Literatura"/>
    <w:basedOn w:val="Normln"/>
    <w:rsid w:val="00D63743"/>
    <w:pPr>
      <w:tabs>
        <w:tab w:val="left" w:pos="567"/>
      </w:tabs>
    </w:pPr>
    <w:rPr>
      <w:lang w:val="de-DE"/>
    </w:rPr>
  </w:style>
  <w:style w:type="paragraph" w:customStyle="1" w:styleId="ds2nazev">
    <w:name w:val="ds2_nazev"/>
    <w:basedOn w:val="ds2"/>
    <w:next w:val="ds2"/>
    <w:link w:val="ds2nazevChar"/>
    <w:rsid w:val="00C078C3"/>
    <w:pPr>
      <w:jc w:val="center"/>
    </w:pPr>
    <w:rPr>
      <w:b/>
      <w:sz w:val="36"/>
      <w:szCs w:val="36"/>
    </w:rPr>
  </w:style>
  <w:style w:type="paragraph" w:customStyle="1" w:styleId="ds2">
    <w:name w:val="ds2"/>
    <w:basedOn w:val="Normln"/>
    <w:rsid w:val="00C078C3"/>
    <w:rPr>
      <w:lang w:val="de-DE"/>
    </w:rPr>
  </w:style>
  <w:style w:type="character" w:customStyle="1" w:styleId="ds1Char">
    <w:name w:val="ds1 Char"/>
    <w:basedOn w:val="Standardnpsmoodstavce"/>
    <w:link w:val="ds1"/>
    <w:rsid w:val="00C078C3"/>
    <w:rPr>
      <w:sz w:val="24"/>
      <w:szCs w:val="24"/>
      <w:lang w:val="cs-CZ" w:eastAsia="cs-CZ" w:bidi="ar-SA"/>
    </w:rPr>
  </w:style>
  <w:style w:type="character" w:customStyle="1" w:styleId="ds2nazevChar">
    <w:name w:val="ds2_nazev Char"/>
    <w:basedOn w:val="ds1Char"/>
    <w:link w:val="ds2nazev"/>
    <w:rsid w:val="00C078C3"/>
    <w:rPr>
      <w:b/>
      <w:sz w:val="36"/>
      <w:szCs w:val="36"/>
      <w:lang w:val="de-DE" w:eastAsia="cs-CZ" w:bidi="ar-SA"/>
    </w:rPr>
  </w:style>
  <w:style w:type="paragraph" w:customStyle="1" w:styleId="ds2prava">
    <w:name w:val="ds2_prava"/>
    <w:basedOn w:val="ds2"/>
    <w:next w:val="ds2"/>
    <w:rsid w:val="00C078C3"/>
    <w:rPr>
      <w:i/>
    </w:rPr>
  </w:style>
  <w:style w:type="paragraph" w:customStyle="1" w:styleId="ds2podpis">
    <w:name w:val="ds2_podpis"/>
    <w:basedOn w:val="ds2"/>
    <w:rsid w:val="00B105D9"/>
    <w:pPr>
      <w:spacing w:line="240" w:lineRule="auto"/>
      <w:jc w:val="right"/>
    </w:pPr>
  </w:style>
  <w:style w:type="paragraph" w:customStyle="1" w:styleId="ds34">
    <w:name w:val="ds34"/>
    <w:basedOn w:val="Normln"/>
    <w:rsid w:val="004C191A"/>
  </w:style>
  <w:style w:type="paragraph" w:customStyle="1" w:styleId="ds34nadpis">
    <w:name w:val="ds34_nadpis"/>
    <w:basedOn w:val="ds34"/>
    <w:next w:val="ds34"/>
    <w:rsid w:val="004C191A"/>
    <w:pPr>
      <w:spacing w:after="240"/>
    </w:pPr>
    <w:rPr>
      <w:b/>
      <w:sz w:val="32"/>
      <w:szCs w:val="32"/>
    </w:rPr>
  </w:style>
  <w:style w:type="paragraph" w:customStyle="1" w:styleId="Nadpis1-neslovan">
    <w:name w:val="Nadpis 1 - nečíslovaný"/>
    <w:basedOn w:val="Normln"/>
    <w:next w:val="Odstavecprvn"/>
    <w:rsid w:val="00A13294"/>
    <w:pPr>
      <w:spacing w:after="120"/>
    </w:pPr>
    <w:rPr>
      <w:b/>
      <w:sz w:val="48"/>
      <w:szCs w:val="40"/>
      <w:lang w:val="de-DE"/>
    </w:rPr>
  </w:style>
  <w:style w:type="paragraph" w:styleId="Obsah1">
    <w:name w:val="toc 1"/>
    <w:basedOn w:val="Normln"/>
    <w:next w:val="Normln"/>
    <w:autoRedefine/>
    <w:uiPriority w:val="39"/>
    <w:rsid w:val="003470A5"/>
  </w:style>
  <w:style w:type="paragraph" w:styleId="Obsah2">
    <w:name w:val="toc 2"/>
    <w:basedOn w:val="Normln"/>
    <w:next w:val="Normln"/>
    <w:autoRedefine/>
    <w:uiPriority w:val="39"/>
    <w:rsid w:val="00D25B7A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D25B7A"/>
    <w:pPr>
      <w:ind w:left="480"/>
    </w:pPr>
  </w:style>
  <w:style w:type="paragraph" w:customStyle="1" w:styleId="Odstavecprvn">
    <w:name w:val="Odstavec první"/>
    <w:basedOn w:val="Normln"/>
    <w:next w:val="Odstavecdal"/>
    <w:autoRedefine/>
    <w:rsid w:val="00A25D41"/>
    <w:pPr>
      <w:ind w:left="360"/>
    </w:pPr>
  </w:style>
  <w:style w:type="paragraph" w:customStyle="1" w:styleId="Odstavecdal">
    <w:name w:val="Odstavec další"/>
    <w:basedOn w:val="Odstavecprvn"/>
    <w:autoRedefine/>
    <w:rsid w:val="00A25D41"/>
    <w:pPr>
      <w:numPr>
        <w:numId w:val="16"/>
      </w:numPr>
      <w:jc w:val="left"/>
    </w:pPr>
  </w:style>
  <w:style w:type="paragraph" w:styleId="Zpat">
    <w:name w:val="footer"/>
    <w:basedOn w:val="Normln"/>
    <w:rsid w:val="002975FF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2975FF"/>
  </w:style>
  <w:style w:type="paragraph" w:styleId="Zhlav">
    <w:name w:val="header"/>
    <w:basedOn w:val="Normln"/>
    <w:rsid w:val="002975FF"/>
    <w:pPr>
      <w:tabs>
        <w:tab w:val="center" w:pos="4536"/>
        <w:tab w:val="right" w:pos="9072"/>
      </w:tabs>
    </w:pPr>
  </w:style>
  <w:style w:type="paragraph" w:styleId="Textvbloku">
    <w:name w:val="Block Text"/>
    <w:basedOn w:val="Normln"/>
    <w:rsid w:val="00557AFD"/>
    <w:pPr>
      <w:spacing w:line="240" w:lineRule="auto"/>
      <w:ind w:left="1416" w:right="-468" w:firstLine="708"/>
    </w:pPr>
    <w:rPr>
      <w:rFonts w:ascii="Arial" w:hAnsi="Arial" w:cs="Arial"/>
      <w:color w:val="808080"/>
      <w:sz w:val="44"/>
    </w:rPr>
  </w:style>
  <w:style w:type="character" w:styleId="Zdraznn">
    <w:name w:val="Emphasis"/>
    <w:basedOn w:val="Standardnpsmoodstavce"/>
    <w:uiPriority w:val="20"/>
    <w:qFormat/>
    <w:rsid w:val="005A544B"/>
    <w:rPr>
      <w:i/>
      <w:iCs/>
    </w:rPr>
  </w:style>
  <w:style w:type="paragraph" w:styleId="Normlnweb">
    <w:name w:val="Normal (Web)"/>
    <w:basedOn w:val="Normln"/>
    <w:uiPriority w:val="99"/>
    <w:unhideWhenUsed/>
    <w:rsid w:val="005A544B"/>
    <w:pPr>
      <w:spacing w:before="100" w:beforeAutospacing="1" w:after="100" w:afterAutospacing="1" w:line="240" w:lineRule="auto"/>
    </w:pPr>
  </w:style>
  <w:style w:type="character" w:styleId="PsacstrojHTML">
    <w:name w:val="HTML Typewriter"/>
    <w:basedOn w:val="Standardnpsmoodstavce"/>
    <w:uiPriority w:val="99"/>
    <w:semiHidden/>
    <w:unhideWhenUsed/>
    <w:rsid w:val="005A544B"/>
    <w:rPr>
      <w:rFonts w:ascii="Courier New" w:eastAsia="Times New Roman" w:hAnsi="Courier New" w:cs="Courier New"/>
      <w:sz w:val="20"/>
      <w:szCs w:val="20"/>
    </w:rPr>
  </w:style>
  <w:style w:type="character" w:styleId="Hypertextovodkaz">
    <w:name w:val="Hyperlink"/>
    <w:basedOn w:val="Standardnpsmoodstavce"/>
    <w:uiPriority w:val="99"/>
    <w:unhideWhenUsed/>
    <w:rsid w:val="003E65D3"/>
    <w:rPr>
      <w:color w:val="0000FF"/>
      <w:sz w:val="24"/>
      <w:u w:val="single"/>
    </w:rPr>
  </w:style>
  <w:style w:type="paragraph" w:styleId="Odstavecseseznamem">
    <w:name w:val="List Paragraph"/>
    <w:basedOn w:val="Normln"/>
    <w:uiPriority w:val="34"/>
    <w:qFormat/>
    <w:rsid w:val="005B564E"/>
    <w:pPr>
      <w:ind w:left="708"/>
    </w:pPr>
  </w:style>
  <w:style w:type="paragraph" w:styleId="Nadpisobsahu">
    <w:name w:val="TOC Heading"/>
    <w:basedOn w:val="Nadpis1"/>
    <w:next w:val="Normln"/>
    <w:uiPriority w:val="39"/>
    <w:qFormat/>
    <w:rsid w:val="00B01531"/>
    <w:pPr>
      <w:keepLines/>
      <w:numPr>
        <w:numId w:val="0"/>
      </w:numPr>
      <w:tabs>
        <w:tab w:val="num" w:pos="1134"/>
      </w:tabs>
      <w:spacing w:before="480" w:after="0"/>
      <w:outlineLvl w:val="9"/>
    </w:pPr>
    <w:rPr>
      <w:rFonts w:cs="Times New Roman"/>
      <w:color w:val="365F91"/>
      <w:kern w:val="0"/>
      <w:sz w:val="28"/>
      <w:szCs w:val="28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648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648F9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5020B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020B6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020B6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020B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020B6"/>
    <w:rPr>
      <w:b/>
      <w:bCs/>
    </w:rPr>
  </w:style>
  <w:style w:type="paragraph" w:styleId="Prosttext">
    <w:name w:val="Plain Text"/>
    <w:basedOn w:val="Normln"/>
    <w:semiHidden/>
    <w:rsid w:val="00F963B0"/>
    <w:pPr>
      <w:spacing w:line="240" w:lineRule="auto"/>
    </w:pPr>
    <w:rPr>
      <w:rFonts w:ascii="Courier New" w:hAnsi="Courier New"/>
      <w:sz w:val="20"/>
      <w:szCs w:val="20"/>
    </w:rPr>
  </w:style>
  <w:style w:type="paragraph" w:customStyle="1" w:styleId="Default">
    <w:name w:val="Default"/>
    <w:rsid w:val="00F963B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edovanodkaz">
    <w:name w:val="FollowedHyperlink"/>
    <w:basedOn w:val="Standardnpsmoodstavce"/>
    <w:uiPriority w:val="99"/>
    <w:semiHidden/>
    <w:unhideWhenUsed/>
    <w:rsid w:val="00E548CE"/>
    <w:rPr>
      <w:color w:val="800080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E7308"/>
    <w:pPr>
      <w:jc w:val="center"/>
    </w:pPr>
    <w:rPr>
      <w:b/>
      <w:bCs/>
      <w:sz w:val="20"/>
      <w:szCs w:val="20"/>
    </w:rPr>
  </w:style>
  <w:style w:type="paragraph" w:styleId="Seznamobrzk">
    <w:name w:val="table of figures"/>
    <w:basedOn w:val="Normln"/>
    <w:next w:val="Normln"/>
    <w:uiPriority w:val="99"/>
    <w:unhideWhenUsed/>
    <w:rsid w:val="00BD5FDA"/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BD5FD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BD5FDA"/>
    <w:rPr>
      <w:rFonts w:ascii="Cambria" w:hAnsi="Cambria"/>
    </w:rPr>
  </w:style>
  <w:style w:type="character" w:styleId="Znakapoznpodarou">
    <w:name w:val="footnote reference"/>
    <w:basedOn w:val="Standardnpsmoodstavce"/>
    <w:uiPriority w:val="99"/>
    <w:semiHidden/>
    <w:unhideWhenUsed/>
    <w:rsid w:val="00BD5FDA"/>
    <w:rPr>
      <w:vertAlign w:val="superscript"/>
    </w:rPr>
  </w:style>
  <w:style w:type="character" w:styleId="Nevyeenzmnka">
    <w:name w:val="Unresolved Mention"/>
    <w:basedOn w:val="Standardnpsmoodstavce"/>
    <w:uiPriority w:val="99"/>
    <w:semiHidden/>
    <w:unhideWhenUsed/>
    <w:rsid w:val="00942931"/>
    <w:rPr>
      <w:color w:val="605E5C"/>
      <w:shd w:val="clear" w:color="auto" w:fill="E1DFDD"/>
    </w:rPr>
  </w:style>
  <w:style w:type="character" w:customStyle="1" w:styleId="Nadpis1Char">
    <w:name w:val="Nadpis 1 Char"/>
    <w:basedOn w:val="Standardnpsmoodstavce"/>
    <w:link w:val="Nadpis1"/>
    <w:uiPriority w:val="9"/>
    <w:rsid w:val="00B0699A"/>
    <w:rPr>
      <w:rFonts w:ascii="Cambria" w:hAnsi="Cambria" w:cs="Arial"/>
      <w:b/>
      <w:bCs/>
      <w:caps/>
      <w:kern w:val="32"/>
      <w:sz w:val="40"/>
      <w:szCs w:val="48"/>
    </w:rPr>
  </w:style>
  <w:style w:type="paragraph" w:styleId="Bibliografie">
    <w:name w:val="Bibliography"/>
    <w:basedOn w:val="Normln"/>
    <w:next w:val="Normln"/>
    <w:uiPriority w:val="37"/>
    <w:unhideWhenUsed/>
    <w:rsid w:val="00B0699A"/>
  </w:style>
  <w:style w:type="paragraph" w:customStyle="1" w:styleId="Normlntext">
    <w:name w:val="Normální text"/>
    <w:basedOn w:val="Normln"/>
    <w:qFormat/>
    <w:rsid w:val="0023002B"/>
    <w:pPr>
      <w:ind w:firstLine="567"/>
    </w:pPr>
  </w:style>
  <w:style w:type="character" w:styleId="Zstupntext">
    <w:name w:val="Placeholder Text"/>
    <w:basedOn w:val="Standardnpsmoodstavce"/>
    <w:uiPriority w:val="99"/>
    <w:semiHidden/>
    <w:rsid w:val="000A0BA2"/>
    <w:rPr>
      <w:color w:val="808080"/>
    </w:rPr>
  </w:style>
  <w:style w:type="paragraph" w:customStyle="1" w:styleId="Matvrazy">
    <w:name w:val="Mat výrazy"/>
    <w:basedOn w:val="Normlntext"/>
    <w:qFormat/>
    <w:rsid w:val="00241F37"/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1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70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102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ablona_semestralni%20prace%202018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D610DB26-A51C-4B90-8F23-52C79795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sablona_semestralni prace 2018.dotx</Template>
  <TotalTime>4141</TotalTime>
  <Pages>11</Pages>
  <Words>918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VYSOKÉ UČENÍ TECHNICKÉ V BRNĚ</vt:lpstr>
    </vt:vector>
  </TitlesOfParts>
  <Company/>
  <LinksUpToDate>false</LinksUpToDate>
  <CharactersWithSpaces>6323</CharactersWithSpaces>
  <SharedDoc>false</SharedDoc>
  <HLinks>
    <vt:vector size="282" baseType="variant">
      <vt:variant>
        <vt:i4>2621501</vt:i4>
      </vt:variant>
      <vt:variant>
        <vt:i4>498</vt:i4>
      </vt:variant>
      <vt:variant>
        <vt:i4>0</vt:i4>
      </vt:variant>
      <vt:variant>
        <vt:i4>5</vt:i4>
      </vt:variant>
      <vt:variant>
        <vt:lpwstr>https://www.nxp.com/docs/en/reference-manual/DRM108.pdf</vt:lpwstr>
      </vt:variant>
      <vt:variant>
        <vt:lpwstr/>
      </vt:variant>
      <vt:variant>
        <vt:i4>2687026</vt:i4>
      </vt:variant>
      <vt:variant>
        <vt:i4>495</vt:i4>
      </vt:variant>
      <vt:variant>
        <vt:i4>0</vt:i4>
      </vt:variant>
      <vt:variant>
        <vt:i4>5</vt:i4>
      </vt:variant>
      <vt:variant>
        <vt:lpwstr>https://www.nxp.com/docs/en/reference-manual/DRM117.pdf</vt:lpwstr>
      </vt:variant>
      <vt:variant>
        <vt:lpwstr/>
      </vt:variant>
      <vt:variant>
        <vt:i4>8126484</vt:i4>
      </vt:variant>
      <vt:variant>
        <vt:i4>492</vt:i4>
      </vt:variant>
      <vt:variant>
        <vt:i4>0</vt:i4>
      </vt:variant>
      <vt:variant>
        <vt:i4>5</vt:i4>
      </vt:variant>
      <vt:variant>
        <vt:lpwstr>https://cs.wikipedia.org/wiki/Freescale_Semiconductor</vt:lpwstr>
      </vt:variant>
      <vt:variant>
        <vt:lpwstr/>
      </vt:variant>
      <vt:variant>
        <vt:i4>3801210</vt:i4>
      </vt:variant>
      <vt:variant>
        <vt:i4>489</vt:i4>
      </vt:variant>
      <vt:variant>
        <vt:i4>0</vt:i4>
      </vt:variant>
      <vt:variant>
        <vt:i4>5</vt:i4>
      </vt:variant>
      <vt:variant>
        <vt:lpwstr>http://latex.feec.vutbr.cz/sablona/</vt:lpwstr>
      </vt:variant>
      <vt:variant>
        <vt:lpwstr/>
      </vt:variant>
      <vt:variant>
        <vt:i4>1179706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_Toc531889679</vt:lpwstr>
      </vt:variant>
      <vt:variant>
        <vt:i4>1179706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_Toc531889678</vt:lpwstr>
      </vt:variant>
      <vt:variant>
        <vt:i4>1179706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_Toc531889677</vt:lpwstr>
      </vt:variant>
      <vt:variant>
        <vt:i4>5242998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_Toc532026996</vt:lpwstr>
      </vt:variant>
      <vt:variant>
        <vt:i4>5242998</vt:i4>
      </vt:variant>
      <vt:variant>
        <vt:i4>233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_Toc532026995</vt:lpwstr>
      </vt:variant>
      <vt:variant>
        <vt:i4>5242998</vt:i4>
      </vt:variant>
      <vt:variant>
        <vt:i4>227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_Toc532026994</vt:lpwstr>
      </vt:variant>
      <vt:variant>
        <vt:i4>5242998</vt:i4>
      </vt:variant>
      <vt:variant>
        <vt:i4>221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_Toc532026993</vt:lpwstr>
      </vt:variant>
      <vt:variant>
        <vt:i4>5242998</vt:i4>
      </vt:variant>
      <vt:variant>
        <vt:i4>215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_Toc532026992</vt:lpwstr>
      </vt:variant>
      <vt:variant>
        <vt:i4>5242998</vt:i4>
      </vt:variant>
      <vt:variant>
        <vt:i4>209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_Toc532026991</vt:lpwstr>
      </vt:variant>
      <vt:variant>
        <vt:i4>1769532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_Toc532026990</vt:lpwstr>
      </vt:variant>
      <vt:variant>
        <vt:i4>1703996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_Toc532026989</vt:lpwstr>
      </vt:variant>
      <vt:variant>
        <vt:i4>5308534</vt:i4>
      </vt:variant>
      <vt:variant>
        <vt:i4>191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_Toc532026988</vt:lpwstr>
      </vt:variant>
      <vt:variant>
        <vt:i4>5308534</vt:i4>
      </vt:variant>
      <vt:variant>
        <vt:i4>185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_Toc532026987</vt:lpwstr>
      </vt:variant>
      <vt:variant>
        <vt:i4>5308534</vt:i4>
      </vt:variant>
      <vt:variant>
        <vt:i4>179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_Toc532026986</vt:lpwstr>
      </vt:variant>
      <vt:variant>
        <vt:i4>5308534</vt:i4>
      </vt:variant>
      <vt:variant>
        <vt:i4>173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_Toc532026985</vt:lpwstr>
      </vt:variant>
      <vt:variant>
        <vt:i4>5308534</vt:i4>
      </vt:variant>
      <vt:variant>
        <vt:i4>167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_Toc532026984</vt:lpwstr>
      </vt:variant>
      <vt:variant>
        <vt:i4>5308534</vt:i4>
      </vt:variant>
      <vt:variant>
        <vt:i4>161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_Toc532026983</vt:lpwstr>
      </vt:variant>
      <vt:variant>
        <vt:i4>1703996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_Toc532026982</vt:lpwstr>
      </vt:variant>
      <vt:variant>
        <vt:i4>5308534</vt:i4>
      </vt:variant>
      <vt:variant>
        <vt:i4>149</vt:i4>
      </vt:variant>
      <vt:variant>
        <vt:i4>0</vt:i4>
      </vt:variant>
      <vt:variant>
        <vt:i4>5</vt:i4>
      </vt:variant>
      <vt:variant>
        <vt:lpwstr>https://d.docs.live.net/3170b3782fe94d23/aktovka/Dokumenty/VUT/VUT/Bakalarka/Semestralka.docx</vt:lpwstr>
      </vt:variant>
      <vt:variant>
        <vt:lpwstr>_Toc532026981</vt:lpwstr>
      </vt:variant>
      <vt:variant>
        <vt:i4>1048626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_Toc532022765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_Toc532022764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_Toc532022763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_Toc532022762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_Toc532022761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_Toc532022760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_Toc532022759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_Toc532022758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_Toc532022757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_Toc532022756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_Toc532022755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_Toc532022754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_Toc532022753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_Toc532022752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_Toc532022751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_Toc532022750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_Toc532022749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_Toc532022748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_Toc532022747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_Toc532022746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_Toc532022745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_Toc532022744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_Toc532022743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_Toc532022742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VYSOKÉ UČENÍ TECHNICKÉ V BRNĚ</dc:title>
  <dc:creator>admin</dc:creator>
  <cp:lastModifiedBy>Ondřej Vybíral</cp:lastModifiedBy>
  <cp:revision>1820</cp:revision>
  <cp:lastPrinted>2016-11-15T11:42:00Z</cp:lastPrinted>
  <dcterms:created xsi:type="dcterms:W3CDTF">2018-11-05T06:38:00Z</dcterms:created>
  <dcterms:modified xsi:type="dcterms:W3CDTF">2019-05-23T00:37:00Z</dcterms:modified>
</cp:coreProperties>
</file>